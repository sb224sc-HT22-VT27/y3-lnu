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499711832"/>
    <w:p w14:paraId="7A390666" w14:textId="655E9405" w:rsidR="00860659" w:rsidRPr="00255E2B" w:rsidRDefault="00891A64" w:rsidP="00860659">
      <w:pPr>
        <w:pStyle w:val="Titel"/>
      </w:pPr>
      <w:sdt>
        <w:sdtPr>
          <w:alias w:val="Title"/>
          <w:tag w:val=""/>
          <w:id w:val="1594053417"/>
          <w:placeholder>
            <w:docPart w:val="B359A1B0681D47DDA11D223D8F43D4E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Pr="00891A64">
            <w:rPr>
              <w:rFonts w:ascii="Courier New" w:hAnsi="Courier New" w:cs="Courier New"/>
            </w:rPr>
            <w:t>﻿</w:t>
          </w:r>
          <w:r w:rsidRPr="00891A64">
            <w:t>Real-time Hardware Project</w:t>
          </w:r>
        </w:sdtContent>
      </w:sdt>
      <w:bookmarkEnd w:id="0"/>
    </w:p>
    <w:p w14:paraId="307B3B54" w14:textId="7DF0F0F2" w:rsidR="001F6AC1" w:rsidRPr="00255E2B" w:rsidRDefault="00215B65" w:rsidP="002A67EE">
      <w:pPr>
        <w:tabs>
          <w:tab w:val="right" w:pos="7455"/>
        </w:tabs>
        <w:rPr>
          <w:i/>
          <w:sz w:val="36"/>
          <w:szCs w:val="36"/>
        </w:rPr>
      </w:pPr>
      <w:r w:rsidRPr="00255E2B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9207D" wp14:editId="4D3585DC">
                <wp:simplePos x="0" y="0"/>
                <wp:positionH relativeFrom="column">
                  <wp:posOffset>2733196</wp:posOffset>
                </wp:positionH>
                <wp:positionV relativeFrom="page">
                  <wp:posOffset>9534525</wp:posOffset>
                </wp:positionV>
                <wp:extent cx="2858135" cy="791845"/>
                <wp:effectExtent l="0" t="0" r="0" b="8255"/>
                <wp:wrapNone/>
                <wp:docPr id="25" name="Textru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135" cy="79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8D397B" w14:textId="77777777" w:rsidR="007273F4" w:rsidRPr="0089174A" w:rsidRDefault="007273F4" w:rsidP="005A4295">
                            <w:pPr>
                              <w:pStyle w:val="Frfattarruta"/>
                            </w:pPr>
                            <w:r w:rsidRPr="0089174A">
                              <w:t>Author:</w:t>
                            </w:r>
                            <w:r w:rsidRPr="0089174A">
                              <w:rPr>
                                <w:i w:val="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i w:val="0"/>
                                </w:rPr>
                                <w:alias w:val="Author"/>
                                <w:tag w:val=""/>
                                <w:id w:val="-1767293704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 w:rsidRPr="0089174A">
                                  <w:rPr>
                                    <w:i w:val="0"/>
                                  </w:rPr>
                                  <w:t>your surname, your name</w:t>
                                </w:r>
                              </w:sdtContent>
                            </w:sdt>
                          </w:p>
                          <w:p w14:paraId="6B73B99C" w14:textId="3E1599FF" w:rsidR="00B50F81" w:rsidRDefault="00B50F81" w:rsidP="005A4295">
                            <w:pPr>
                              <w:pStyle w:val="Frfattarruta"/>
                              <w:rPr>
                                <w:lang w:val="it-IT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it-IT"/>
                              </w:rPr>
                              <w:t>Examiner:Mehdi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it-IT"/>
                              </w:rPr>
                              <w:t xml:space="preserve"> Saman </w:t>
                            </w:r>
                            <w:proofErr w:type="spellStart"/>
                            <w:r>
                              <w:rPr>
                                <w:lang w:val="it-IT"/>
                              </w:rPr>
                              <w:t>Azari</w:t>
                            </w:r>
                            <w:proofErr w:type="spellEnd"/>
                          </w:p>
                          <w:p w14:paraId="58AEC925" w14:textId="640A5822" w:rsidR="007273F4" w:rsidRPr="009734E4" w:rsidRDefault="007273F4" w:rsidP="005A4295">
                            <w:pPr>
                              <w:pStyle w:val="Frfattarruta"/>
                              <w:rPr>
                                <w:i w:val="0"/>
                                <w:lang w:val="it-IT"/>
                              </w:rPr>
                            </w:pPr>
                            <w:proofErr w:type="spellStart"/>
                            <w:r w:rsidRPr="009734E4">
                              <w:rPr>
                                <w:lang w:val="it-IT"/>
                              </w:rPr>
                              <w:t>Semester</w:t>
                            </w:r>
                            <w:proofErr w:type="spellEnd"/>
                            <w:r w:rsidRPr="009734E4">
                              <w:rPr>
                                <w:lang w:val="it-IT"/>
                              </w:rPr>
                              <w:t xml:space="preserve">: </w:t>
                            </w:r>
                            <w:sdt>
                              <w:sdtPr>
                                <w:rPr>
                                  <w:i w:val="0"/>
                                  <w:lang w:val="it-IT"/>
                                </w:rPr>
                                <w:id w:val="1653417009"/>
                                <w:text/>
                              </w:sdtPr>
                              <w:sdtContent>
                                <w:r w:rsidRPr="009734E4">
                                  <w:rPr>
                                    <w:i w:val="0"/>
                                    <w:lang w:val="it-IT"/>
                                  </w:rPr>
                                  <w:t>2</w:t>
                                </w:r>
                                <w:r w:rsidR="00215B65">
                                  <w:rPr>
                                    <w:i w:val="0"/>
                                    <w:lang w:val="it-IT"/>
                                  </w:rPr>
                                  <w:t>4</w:t>
                                </w:r>
                                <w:r w:rsidR="00891A64">
                                  <w:rPr>
                                    <w:i w:val="0"/>
                                    <w:lang w:val="it-IT"/>
                                  </w:rPr>
                                  <w:t>H</w:t>
                                </w:r>
                                <w:r w:rsidRPr="009734E4">
                                  <w:rPr>
                                    <w:i w:val="0"/>
                                    <w:lang w:val="it-IT"/>
                                  </w:rPr>
                                  <w:t>T</w:t>
                                </w:r>
                              </w:sdtContent>
                            </w:sdt>
                          </w:p>
                          <w:p w14:paraId="446763D6" w14:textId="3FADC64F" w:rsidR="007273F4" w:rsidRPr="007E36F0" w:rsidRDefault="007273F4" w:rsidP="005A4295">
                            <w:pPr>
                              <w:pStyle w:val="Frfattarruta"/>
                              <w:rPr>
                                <w:i w:val="0"/>
                              </w:rPr>
                            </w:pPr>
                            <w:r>
                              <w:t xml:space="preserve">Course code: </w:t>
                            </w:r>
                            <w:sdt>
                              <w:sdtPr>
                                <w:rPr>
                                  <w:i w:val="0"/>
                                </w:rPr>
                                <w:id w:val="-475997056"/>
                                <w:text/>
                              </w:sdtPr>
                              <w:sdtContent>
                                <w:r w:rsidR="00061537">
                                  <w:rPr>
                                    <w:i w:val="0"/>
                                  </w:rPr>
                                  <w:t>1</w:t>
                                </w:r>
                                <w:r>
                                  <w:rPr>
                                    <w:i w:val="0"/>
                                  </w:rPr>
                                  <w:t>DT</w:t>
                                </w:r>
                                <w:r w:rsidR="00891A64">
                                  <w:rPr>
                                    <w:i w:val="0"/>
                                  </w:rPr>
                                  <w:t>903</w:t>
                                </w:r>
                              </w:sdtContent>
                            </w:sdt>
                          </w:p>
                          <w:p w14:paraId="4D6DE8F3" w14:textId="77777777" w:rsidR="007273F4" w:rsidRDefault="007273F4" w:rsidP="005A4295"/>
                          <w:p w14:paraId="0C8E94D0" w14:textId="77777777" w:rsidR="007273F4" w:rsidRDefault="007273F4" w:rsidP="005A429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9207D" id="_x0000_t202" coordsize="21600,21600" o:spt="202" path="m,l,21600r21600,l21600,xe">
                <v:stroke joinstyle="miter"/>
                <v:path gradientshapeok="t" o:connecttype="rect"/>
              </v:shapetype>
              <v:shape id="Textruta 25" o:spid="_x0000_s1026" type="#_x0000_t202" style="position:absolute;margin-left:215.2pt;margin-top:750.75pt;width:225.05pt;height:62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" filled="f" stroked="f">
                <v:textbox>
                  <w:txbxContent>
                    <w:p w14:paraId="5D8D397B" w14:textId="77777777" w:rsidR="007273F4" w:rsidRPr="0089174A" w:rsidRDefault="007273F4" w:rsidP="005A4295">
                      <w:pPr>
                        <w:pStyle w:val="Frfattarruta"/>
                      </w:pPr>
                      <w:r w:rsidRPr="0089174A">
                        <w:t>Author:</w:t>
                      </w:r>
                      <w:r w:rsidRPr="0089174A">
                        <w:rPr>
                          <w:i w:val="0"/>
                        </w:rPr>
                        <w:t xml:space="preserve"> </w:t>
                      </w:r>
                      <w:sdt>
                        <w:sdtPr>
                          <w:rPr>
                            <w:i w:val="0"/>
                          </w:rPr>
                          <w:alias w:val="Author"/>
                          <w:tag w:val=""/>
                          <w:id w:val="-176729370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 w:rsidRPr="0089174A">
                            <w:rPr>
                              <w:i w:val="0"/>
                            </w:rPr>
                            <w:t>your surname, your name</w:t>
                          </w:r>
                        </w:sdtContent>
                      </w:sdt>
                    </w:p>
                    <w:p w14:paraId="6B73B99C" w14:textId="3E1599FF" w:rsidR="00B50F81" w:rsidRDefault="00B50F81" w:rsidP="005A4295">
                      <w:pPr>
                        <w:pStyle w:val="Frfattarruta"/>
                        <w:rPr>
                          <w:lang w:val="it-IT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it-IT"/>
                        </w:rPr>
                        <w:t>Examiner:Mehdi</w:t>
                      </w:r>
                      <w:proofErr w:type="spellEnd"/>
                      <w:proofErr w:type="gramEnd"/>
                      <w:r>
                        <w:rPr>
                          <w:lang w:val="it-IT"/>
                        </w:rPr>
                        <w:t xml:space="preserve"> Saman </w:t>
                      </w:r>
                      <w:proofErr w:type="spellStart"/>
                      <w:r>
                        <w:rPr>
                          <w:lang w:val="it-IT"/>
                        </w:rPr>
                        <w:t>Azari</w:t>
                      </w:r>
                      <w:proofErr w:type="spellEnd"/>
                    </w:p>
                    <w:p w14:paraId="58AEC925" w14:textId="640A5822" w:rsidR="007273F4" w:rsidRPr="009734E4" w:rsidRDefault="007273F4" w:rsidP="005A4295">
                      <w:pPr>
                        <w:pStyle w:val="Frfattarruta"/>
                        <w:rPr>
                          <w:i w:val="0"/>
                          <w:lang w:val="it-IT"/>
                        </w:rPr>
                      </w:pPr>
                      <w:proofErr w:type="spellStart"/>
                      <w:r w:rsidRPr="009734E4">
                        <w:rPr>
                          <w:lang w:val="it-IT"/>
                        </w:rPr>
                        <w:t>Semester</w:t>
                      </w:r>
                      <w:proofErr w:type="spellEnd"/>
                      <w:r w:rsidRPr="009734E4">
                        <w:rPr>
                          <w:lang w:val="it-IT"/>
                        </w:rPr>
                        <w:t xml:space="preserve">: </w:t>
                      </w:r>
                      <w:sdt>
                        <w:sdtPr>
                          <w:rPr>
                            <w:i w:val="0"/>
                            <w:lang w:val="it-IT"/>
                          </w:rPr>
                          <w:id w:val="1653417009"/>
                          <w:text/>
                        </w:sdtPr>
                        <w:sdtContent>
                          <w:r w:rsidRPr="009734E4">
                            <w:rPr>
                              <w:i w:val="0"/>
                              <w:lang w:val="it-IT"/>
                            </w:rPr>
                            <w:t>2</w:t>
                          </w:r>
                          <w:r w:rsidR="00215B65">
                            <w:rPr>
                              <w:i w:val="0"/>
                              <w:lang w:val="it-IT"/>
                            </w:rPr>
                            <w:t>4</w:t>
                          </w:r>
                          <w:r w:rsidR="00891A64">
                            <w:rPr>
                              <w:i w:val="0"/>
                              <w:lang w:val="it-IT"/>
                            </w:rPr>
                            <w:t>H</w:t>
                          </w:r>
                          <w:r w:rsidRPr="009734E4">
                            <w:rPr>
                              <w:i w:val="0"/>
                              <w:lang w:val="it-IT"/>
                            </w:rPr>
                            <w:t>T</w:t>
                          </w:r>
                        </w:sdtContent>
                      </w:sdt>
                    </w:p>
                    <w:p w14:paraId="446763D6" w14:textId="3FADC64F" w:rsidR="007273F4" w:rsidRPr="007E36F0" w:rsidRDefault="007273F4" w:rsidP="005A4295">
                      <w:pPr>
                        <w:pStyle w:val="Frfattarruta"/>
                        <w:rPr>
                          <w:i w:val="0"/>
                        </w:rPr>
                      </w:pPr>
                      <w:r>
                        <w:t xml:space="preserve">Course code: </w:t>
                      </w:r>
                      <w:sdt>
                        <w:sdtPr>
                          <w:rPr>
                            <w:i w:val="0"/>
                          </w:rPr>
                          <w:id w:val="-475997056"/>
                          <w:text/>
                        </w:sdtPr>
                        <w:sdtContent>
                          <w:r w:rsidR="00061537">
                            <w:rPr>
                              <w:i w:val="0"/>
                            </w:rPr>
                            <w:t>1</w:t>
                          </w:r>
                          <w:r>
                            <w:rPr>
                              <w:i w:val="0"/>
                            </w:rPr>
                            <w:t>DT</w:t>
                          </w:r>
                          <w:r w:rsidR="00891A64">
                            <w:rPr>
                              <w:i w:val="0"/>
                            </w:rPr>
                            <w:t>903</w:t>
                          </w:r>
                        </w:sdtContent>
                      </w:sdt>
                    </w:p>
                    <w:p w14:paraId="4D6DE8F3" w14:textId="77777777" w:rsidR="007273F4" w:rsidRDefault="007273F4" w:rsidP="005A4295"/>
                    <w:p w14:paraId="0C8E94D0" w14:textId="77777777" w:rsidR="007273F4" w:rsidRDefault="007273F4" w:rsidP="005A4295"/>
                  </w:txbxContent>
                </v:textbox>
                <w10:wrap anchory="page"/>
              </v:shape>
            </w:pict>
          </mc:Fallback>
        </mc:AlternateContent>
      </w:r>
      <w:r w:rsidR="000B4C66" w:rsidRPr="00255E2B">
        <w:rPr>
          <w:i/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1" layoutInCell="1" allowOverlap="1" wp14:anchorId="1F9CF3BF" wp14:editId="2F03B7DE">
                <wp:simplePos x="0" y="0"/>
                <wp:positionH relativeFrom="page">
                  <wp:posOffset>1830705</wp:posOffset>
                </wp:positionH>
                <wp:positionV relativeFrom="page">
                  <wp:posOffset>900430</wp:posOffset>
                </wp:positionV>
                <wp:extent cx="4679950" cy="1241425"/>
                <wp:effectExtent l="0" t="0" r="25400" b="15875"/>
                <wp:wrapTopAndBottom/>
                <wp:docPr id="1" name="Textru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12414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sdt>
                            <w:sdtPr>
                              <w:id w:val="431253130"/>
                              <w:text w:multiLine="1"/>
                            </w:sdtPr>
                            <w:sdtContent>
                              <w:p w14:paraId="01B5013B" w14:textId="0809A68D" w:rsidR="007273F4" w:rsidRPr="00BF09FD" w:rsidRDefault="00654CF9" w:rsidP="00BF09FD">
                                <w:pPr>
                                  <w:pStyle w:val="Dokumenttyp"/>
                                </w:pPr>
                                <w:r>
                                  <w:t>A</w:t>
                                </w:r>
                                <w:r w:rsidR="007273F4">
                                  <w:t>ssignment</w:t>
                                </w:r>
                                <w:r w:rsidR="00CF35A6">
                                  <w:t xml:space="preserve"> </w:t>
                                </w:r>
                                <w:r w:rsidR="005C7B33">
                                  <w:t>2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CF3BF" id="Textruta 1" o:spid="_x0000_s1027" type="#_x0000_t202" style="position:absolute;margin-left:144.15pt;margin-top:70.9pt;width:368.5pt;height:97.7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" filled="f" strokecolor="white [3212]" strokeweight=".5pt">
                <v:textbox inset="0,0,0,0">
                  <w:txbxContent>
                    <w:sdt>
                      <w:sdtPr>
                        <w:id w:val="431253130"/>
                        <w:text w:multiLine="1"/>
                      </w:sdtPr>
                      <w:sdtContent>
                        <w:p w14:paraId="01B5013B" w14:textId="0809A68D" w:rsidR="007273F4" w:rsidRPr="00BF09FD" w:rsidRDefault="00654CF9" w:rsidP="00BF09FD">
                          <w:pPr>
                            <w:pStyle w:val="Dokumenttyp"/>
                          </w:pPr>
                          <w:r>
                            <w:t>A</w:t>
                          </w:r>
                          <w:r w:rsidR="007273F4">
                            <w:t>ssignment</w:t>
                          </w:r>
                          <w:r w:rsidR="00CF35A6">
                            <w:t xml:space="preserve"> </w:t>
                          </w:r>
                          <w:r w:rsidR="005C7B33">
                            <w:t>2</w:t>
                          </w:r>
                        </w:p>
                      </w:sdtContent>
                    </w:sdt>
                  </w:txbxContent>
                </v:textbox>
                <w10:wrap type="topAndBottom" anchorx="page" anchory="page"/>
                <w10:anchorlock/>
              </v:shape>
            </w:pict>
          </mc:Fallback>
        </mc:AlternateContent>
      </w:r>
      <w:r w:rsidR="009E4A2D">
        <w:rPr>
          <w:i/>
          <w:sz w:val="36"/>
          <w:szCs w:val="36"/>
        </w:rPr>
        <w:t>Embedded system</w:t>
      </w:r>
      <w:r w:rsidR="001F6AC1" w:rsidRPr="00255E2B">
        <w:rPr>
          <w:i/>
          <w:sz w:val="36"/>
          <w:szCs w:val="36"/>
        </w:rPr>
        <w:br w:type="page"/>
      </w:r>
    </w:p>
    <w:p w14:paraId="029FDE9C" w14:textId="77777777" w:rsidR="00C23CC9" w:rsidRPr="00255E2B" w:rsidRDefault="00C23CC9" w:rsidP="00053690">
      <w:pPr>
        <w:sectPr w:rsidR="00C23CC9" w:rsidRPr="00255E2B" w:rsidSect="000452FD"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2268" w:right="1701" w:bottom="2155" w:left="2750" w:header="567" w:footer="567" w:gutter="0"/>
          <w:cols w:space="708"/>
          <w:titlePg/>
          <w:docGrid w:linePitch="360"/>
        </w:sectPr>
      </w:pPr>
    </w:p>
    <w:p w14:paraId="4A2BB906" w14:textId="77777777" w:rsidR="0089174A" w:rsidRDefault="0089174A" w:rsidP="0089174A">
      <w:pPr>
        <w:pStyle w:val="Heading1"/>
      </w:pPr>
      <w:r>
        <w:lastRenderedPageBreak/>
        <w:t>Deadline:</w:t>
      </w:r>
    </w:p>
    <w:p w14:paraId="0A65F76C" w14:textId="0B30BE80" w:rsidR="0089174A" w:rsidRPr="0089174A" w:rsidRDefault="0089174A" w:rsidP="0089174A">
      <w:r>
        <w:t xml:space="preserve">The deadline </w:t>
      </w:r>
      <w:r w:rsidR="00EC5358">
        <w:t>to</w:t>
      </w:r>
      <w:r>
        <w:t xml:space="preserve"> submit the assignment is </w:t>
      </w:r>
      <w:r w:rsidR="00891A64">
        <w:rPr>
          <w:rFonts w:ascii="Arial" w:hAnsi="Arial" w:cs="Arial"/>
          <w:b/>
          <w:bCs/>
          <w:color w:val="495057"/>
          <w:shd w:val="clear" w:color="auto" w:fill="FFFFFF"/>
        </w:rPr>
        <w:t>10</w:t>
      </w:r>
      <w:r w:rsidR="00061537">
        <w:rPr>
          <w:rFonts w:ascii="Arial" w:hAnsi="Arial" w:cs="Arial"/>
          <w:b/>
          <w:bCs/>
          <w:color w:val="495057"/>
          <w:shd w:val="clear" w:color="auto" w:fill="FFFFFF"/>
        </w:rPr>
        <w:t xml:space="preserve"> </w:t>
      </w:r>
      <w:r w:rsidR="00891A64">
        <w:rPr>
          <w:rFonts w:ascii="Arial" w:hAnsi="Arial" w:cs="Arial"/>
          <w:b/>
          <w:bCs/>
          <w:color w:val="495057"/>
          <w:shd w:val="clear" w:color="auto" w:fill="FFFFFF"/>
        </w:rPr>
        <w:t>Oct</w:t>
      </w:r>
      <w:r w:rsidR="00061537">
        <w:rPr>
          <w:rFonts w:ascii="Arial" w:hAnsi="Arial" w:cs="Arial"/>
          <w:b/>
          <w:bCs/>
          <w:color w:val="495057"/>
          <w:shd w:val="clear" w:color="auto" w:fill="FFFFFF"/>
        </w:rPr>
        <w:t xml:space="preserve"> 202</w:t>
      </w:r>
      <w:r w:rsidR="00215B65">
        <w:rPr>
          <w:rFonts w:ascii="Arial" w:hAnsi="Arial" w:cs="Arial"/>
          <w:b/>
          <w:bCs/>
          <w:color w:val="495057"/>
          <w:shd w:val="clear" w:color="auto" w:fill="FFFFFF"/>
        </w:rPr>
        <w:t>4</w:t>
      </w:r>
      <w:r>
        <w:t xml:space="preserve">. </w:t>
      </w:r>
    </w:p>
    <w:p w14:paraId="04D1A55B" w14:textId="77777777" w:rsidR="00F36393" w:rsidRDefault="00F36393" w:rsidP="0089174A">
      <w:pPr>
        <w:pStyle w:val="Heading1"/>
      </w:pPr>
    </w:p>
    <w:p w14:paraId="79C15398" w14:textId="77777777" w:rsidR="0089174A" w:rsidRDefault="0089174A" w:rsidP="0089174A">
      <w:pPr>
        <w:pStyle w:val="Heading1"/>
      </w:pPr>
      <w:r>
        <w:t>Assignment structure:</w:t>
      </w:r>
    </w:p>
    <w:p w14:paraId="71F5B0D7" w14:textId="3BFE0674" w:rsidR="00F36393" w:rsidRPr="00E22A6B" w:rsidRDefault="00E22A6B" w:rsidP="00935586">
      <w:pPr>
        <w:pStyle w:val="Heading1"/>
        <w:rPr>
          <w:sz w:val="32"/>
          <w:szCs w:val="28"/>
        </w:rPr>
      </w:pPr>
      <w:r w:rsidRPr="00E22A6B">
        <w:rPr>
          <w:rFonts w:asciiTheme="minorHAnsi" w:eastAsiaTheme="minorHAnsi" w:hAnsiTheme="minorHAnsi" w:cstheme="minorHAnsi"/>
          <w:color w:val="3A3A3A"/>
          <w:sz w:val="24"/>
          <w:szCs w:val="24"/>
          <w:shd w:val="clear" w:color="auto" w:fill="FFFFFF"/>
        </w:rPr>
        <w:t>This assignment will teach you how to perform multithreading using dual-core programming on Raspberry Pi Pico</w:t>
      </w:r>
    </w:p>
    <w:p w14:paraId="798E2EF9" w14:textId="77777777" w:rsidR="00935586" w:rsidRDefault="00935586" w:rsidP="00935586">
      <w:pPr>
        <w:pStyle w:val="Heading1"/>
      </w:pPr>
      <w:r>
        <w:t>Rules:</w:t>
      </w:r>
    </w:p>
    <w:p w14:paraId="5EAD04DC" w14:textId="0E33CD69" w:rsidR="00F36393" w:rsidRDefault="00F36393" w:rsidP="007273F4">
      <w:pPr>
        <w:pStyle w:val="ListParagraph"/>
        <w:numPr>
          <w:ilvl w:val="0"/>
          <w:numId w:val="10"/>
        </w:numPr>
        <w:spacing w:after="120" w:line="240" w:lineRule="auto"/>
        <w:jc w:val="both"/>
      </w:pPr>
      <w:r>
        <w:t xml:space="preserve">You </w:t>
      </w:r>
      <w:proofErr w:type="gramStart"/>
      <w:r>
        <w:t>have to</w:t>
      </w:r>
      <w:proofErr w:type="gramEnd"/>
      <w:r>
        <w:t xml:space="preserve"> submit a report for assignment, with the LNU template.</w:t>
      </w:r>
    </w:p>
    <w:p w14:paraId="2EA0563F" w14:textId="77777777" w:rsidR="00F36393" w:rsidRDefault="006234D3" w:rsidP="00DA7C14">
      <w:pPr>
        <w:pStyle w:val="ListParagraph"/>
        <w:numPr>
          <w:ilvl w:val="0"/>
          <w:numId w:val="10"/>
        </w:numPr>
        <w:spacing w:after="120" w:line="240" w:lineRule="auto"/>
        <w:jc w:val="both"/>
      </w:pPr>
      <w:r>
        <w:t xml:space="preserve">You have to submit a file, either in </w:t>
      </w:r>
      <w:r w:rsidRPr="00907E0E">
        <w:rPr>
          <w:i/>
        </w:rPr>
        <w:t>.docx</w:t>
      </w:r>
      <w:r>
        <w:t xml:space="preserve"> or </w:t>
      </w:r>
      <w:r w:rsidRPr="00907E0E">
        <w:rPr>
          <w:i/>
        </w:rPr>
        <w:t>.pdf</w:t>
      </w:r>
      <w:r>
        <w:t xml:space="preserve"> format.</w:t>
      </w:r>
      <w:r w:rsidR="006A1D13">
        <w:t xml:space="preserve"> </w:t>
      </w:r>
    </w:p>
    <w:p w14:paraId="58197F0F" w14:textId="77777777" w:rsidR="00F202E6" w:rsidRDefault="006A1D13" w:rsidP="00F202E6">
      <w:pPr>
        <w:pStyle w:val="ListParagraph"/>
        <w:numPr>
          <w:ilvl w:val="0"/>
          <w:numId w:val="10"/>
        </w:numPr>
        <w:spacing w:after="120" w:line="240" w:lineRule="auto"/>
        <w:jc w:val="both"/>
      </w:pPr>
      <w:r>
        <w:t xml:space="preserve">You </w:t>
      </w:r>
      <w:r w:rsidR="00F202E6">
        <w:t xml:space="preserve">are allowed to use this </w:t>
      </w:r>
      <w:r>
        <w:t>file to make you report, or you can use a new one. In the case you use a new file, make sure to refer to the exercises you are answering.</w:t>
      </w:r>
      <w:r w:rsidR="00F202E6">
        <w:t xml:space="preserve"> In the case of a new file, you still have to use the LNU template.</w:t>
      </w:r>
    </w:p>
    <w:p w14:paraId="652C49EC" w14:textId="5F5A149F" w:rsidR="006234D3" w:rsidRDefault="006234D3" w:rsidP="005B4663">
      <w:pPr>
        <w:pStyle w:val="ListParagraph"/>
        <w:numPr>
          <w:ilvl w:val="0"/>
          <w:numId w:val="10"/>
        </w:numPr>
        <w:spacing w:after="120" w:line="240" w:lineRule="auto"/>
      </w:pPr>
      <w:r>
        <w:t xml:space="preserve">The file you submit </w:t>
      </w:r>
      <w:r>
        <w:rPr>
          <w:b/>
        </w:rPr>
        <w:t xml:space="preserve">must be renamed </w:t>
      </w:r>
      <w:r w:rsidR="008111BD">
        <w:t>as follows:</w:t>
      </w:r>
      <w:r w:rsidR="005B4663">
        <w:t xml:space="preserve"> </w:t>
      </w:r>
      <w:r w:rsidR="00654CF9" w:rsidRPr="00654CF9">
        <w:t>&lt;</w:t>
      </w:r>
      <w:r w:rsidR="00061537">
        <w:t>1</w:t>
      </w:r>
      <w:r w:rsidR="00654CF9" w:rsidRPr="00654CF9">
        <w:t>DT</w:t>
      </w:r>
      <w:r w:rsidR="00891A64">
        <w:t>903</w:t>
      </w:r>
      <w:r w:rsidR="00654CF9" w:rsidRPr="00654CF9">
        <w:t>_surname_name_</w:t>
      </w:r>
      <w:r w:rsidR="00E22A6B">
        <w:t>assign</w:t>
      </w:r>
      <w:r w:rsidR="00061537">
        <w:t>ment</w:t>
      </w:r>
      <w:r w:rsidR="00E22A6B">
        <w:t>2</w:t>
      </w:r>
      <w:r w:rsidR="00654CF9" w:rsidRPr="00654CF9">
        <w:t xml:space="preserve"> &gt;</w:t>
      </w:r>
      <w:r>
        <w:t>.</w:t>
      </w:r>
    </w:p>
    <w:p w14:paraId="6F1CDD04" w14:textId="31144802" w:rsidR="006234D3" w:rsidRDefault="00E66275" w:rsidP="006234D3">
      <w:pPr>
        <w:pStyle w:val="ListParagraph"/>
        <w:numPr>
          <w:ilvl w:val="0"/>
          <w:numId w:val="10"/>
        </w:numPr>
      </w:pPr>
      <w:r>
        <w:t xml:space="preserve">Deadline is </w:t>
      </w:r>
      <w:r w:rsidR="00891A64">
        <w:rPr>
          <w:rFonts w:ascii="Arial" w:hAnsi="Arial" w:cs="Arial"/>
          <w:b/>
          <w:bCs/>
          <w:color w:val="495057"/>
          <w:shd w:val="clear" w:color="auto" w:fill="FFFFFF"/>
        </w:rPr>
        <w:t>10</w:t>
      </w:r>
      <w:r w:rsidR="00061537">
        <w:rPr>
          <w:rFonts w:ascii="Arial" w:hAnsi="Arial" w:cs="Arial"/>
          <w:b/>
          <w:bCs/>
          <w:color w:val="495057"/>
          <w:shd w:val="clear" w:color="auto" w:fill="FFFFFF"/>
        </w:rPr>
        <w:t xml:space="preserve"> </w:t>
      </w:r>
      <w:r w:rsidR="00891A64">
        <w:rPr>
          <w:rFonts w:ascii="Arial" w:hAnsi="Arial" w:cs="Arial"/>
          <w:b/>
          <w:bCs/>
          <w:color w:val="495057"/>
          <w:shd w:val="clear" w:color="auto" w:fill="FFFFFF"/>
        </w:rPr>
        <w:t>Oct</w:t>
      </w:r>
      <w:r w:rsidR="00061537">
        <w:rPr>
          <w:rFonts w:ascii="Arial" w:hAnsi="Arial" w:cs="Arial"/>
          <w:b/>
          <w:bCs/>
          <w:color w:val="495057"/>
          <w:shd w:val="clear" w:color="auto" w:fill="FFFFFF"/>
        </w:rPr>
        <w:t xml:space="preserve"> 202</w:t>
      </w:r>
      <w:r w:rsidR="00215B65">
        <w:rPr>
          <w:rFonts w:ascii="Arial" w:hAnsi="Arial" w:cs="Arial"/>
          <w:b/>
          <w:bCs/>
          <w:color w:val="495057"/>
          <w:shd w:val="clear" w:color="auto" w:fill="FFFFFF"/>
        </w:rPr>
        <w:t>4</w:t>
      </w:r>
      <w:r>
        <w:t xml:space="preserve">. </w:t>
      </w:r>
      <w:r w:rsidR="006234D3" w:rsidRPr="0089174A">
        <w:t xml:space="preserve">Each day of delay over the submission deadline will cause a penalization of </w:t>
      </w:r>
      <w:r w:rsidR="005B4663">
        <w:t>5</w:t>
      </w:r>
      <w:r w:rsidR="006234D3" w:rsidRPr="0089174A">
        <w:t xml:space="preserve"> points on the global score</w:t>
      </w:r>
      <w:r w:rsidR="009A060F">
        <w:t xml:space="preserve"> of this assignment</w:t>
      </w:r>
      <w:r w:rsidR="006234D3" w:rsidRPr="0089174A">
        <w:t>.</w:t>
      </w:r>
    </w:p>
    <w:p w14:paraId="5C8FC981" w14:textId="19A98BDA" w:rsidR="001C64D6" w:rsidRDefault="006234D3" w:rsidP="00EB123F">
      <w:pPr>
        <w:pStyle w:val="ListParagraph"/>
        <w:numPr>
          <w:ilvl w:val="0"/>
          <w:numId w:val="10"/>
        </w:numPr>
        <w:spacing w:after="120" w:line="240" w:lineRule="auto"/>
        <w:jc w:val="both"/>
      </w:pPr>
      <w:r>
        <w:t xml:space="preserve">In the case </w:t>
      </w:r>
      <w:r w:rsidR="00845BA3">
        <w:t xml:space="preserve">photos </w:t>
      </w:r>
      <w:r>
        <w:t xml:space="preserve">are inserted into the report, if the </w:t>
      </w:r>
      <w:r w:rsidRPr="006234D3">
        <w:rPr>
          <w:b/>
        </w:rPr>
        <w:t>scans/photos</w:t>
      </w:r>
      <w:r>
        <w:t xml:space="preserve"> </w:t>
      </w:r>
      <w:r w:rsidR="00845BA3">
        <w:t xml:space="preserve">relative to an exercise </w:t>
      </w:r>
      <w:r w:rsidRPr="006234D3">
        <w:rPr>
          <w:b/>
        </w:rPr>
        <w:t>are</w:t>
      </w:r>
      <w:r w:rsidR="00845BA3" w:rsidRPr="006234D3">
        <w:rPr>
          <w:b/>
        </w:rPr>
        <w:t xml:space="preserve"> not readable</w:t>
      </w:r>
      <w:r w:rsidR="00845BA3">
        <w:t xml:space="preserve">, </w:t>
      </w:r>
      <w:r w:rsidR="00845BA3" w:rsidRPr="006234D3">
        <w:rPr>
          <w:b/>
        </w:rPr>
        <w:t>no points will be given to that exercise</w:t>
      </w:r>
      <w:r w:rsidR="00845BA3">
        <w:t>.</w:t>
      </w:r>
    </w:p>
    <w:p w14:paraId="1866EF6F" w14:textId="25147B86" w:rsidR="00390CBC" w:rsidRDefault="00390CBC" w:rsidP="00390CBC">
      <w:pPr>
        <w:spacing w:after="120" w:line="240" w:lineRule="auto"/>
        <w:jc w:val="both"/>
      </w:pPr>
    </w:p>
    <w:p w14:paraId="1DD37D01" w14:textId="556F411D" w:rsidR="00540B4C" w:rsidRDefault="00540B4C" w:rsidP="00390CBC">
      <w:pPr>
        <w:spacing w:after="120" w:line="240" w:lineRule="auto"/>
        <w:jc w:val="both"/>
      </w:pPr>
    </w:p>
    <w:p w14:paraId="2821E6C1" w14:textId="379E3F33" w:rsidR="00540B4C" w:rsidRDefault="00540B4C" w:rsidP="00390CBC">
      <w:pPr>
        <w:spacing w:after="120" w:line="240" w:lineRule="auto"/>
        <w:jc w:val="both"/>
      </w:pPr>
    </w:p>
    <w:p w14:paraId="4CEB4D23" w14:textId="79FB07BC" w:rsidR="00540B4C" w:rsidRDefault="00540B4C" w:rsidP="00390CBC">
      <w:pPr>
        <w:spacing w:after="120" w:line="240" w:lineRule="auto"/>
        <w:jc w:val="both"/>
      </w:pPr>
    </w:p>
    <w:p w14:paraId="2E64B733" w14:textId="68D4FBC3" w:rsidR="00540B4C" w:rsidRDefault="00540B4C" w:rsidP="00390CBC">
      <w:pPr>
        <w:spacing w:after="120" w:line="240" w:lineRule="auto"/>
        <w:jc w:val="both"/>
      </w:pPr>
    </w:p>
    <w:p w14:paraId="4DCB58AE" w14:textId="0D15FA2F" w:rsidR="00540B4C" w:rsidRDefault="00540B4C" w:rsidP="00390CBC">
      <w:pPr>
        <w:spacing w:after="120" w:line="240" w:lineRule="auto"/>
        <w:jc w:val="both"/>
      </w:pPr>
    </w:p>
    <w:p w14:paraId="1F2B90ED" w14:textId="6563A23F" w:rsidR="00540B4C" w:rsidRDefault="00540B4C" w:rsidP="00390CBC">
      <w:pPr>
        <w:spacing w:after="120" w:line="240" w:lineRule="auto"/>
        <w:jc w:val="both"/>
      </w:pPr>
    </w:p>
    <w:p w14:paraId="3A543609" w14:textId="4BA9C75E" w:rsidR="00540B4C" w:rsidRDefault="00540B4C" w:rsidP="00390CBC">
      <w:pPr>
        <w:spacing w:after="120" w:line="240" w:lineRule="auto"/>
        <w:jc w:val="both"/>
      </w:pPr>
    </w:p>
    <w:p w14:paraId="4B5241A8" w14:textId="2DADA213" w:rsidR="00540B4C" w:rsidRDefault="00540B4C" w:rsidP="00390CBC">
      <w:pPr>
        <w:spacing w:after="120" w:line="240" w:lineRule="auto"/>
        <w:jc w:val="both"/>
      </w:pPr>
    </w:p>
    <w:p w14:paraId="792F76C9" w14:textId="2CECEC97" w:rsidR="00540B4C" w:rsidRDefault="00540B4C" w:rsidP="00390CBC">
      <w:pPr>
        <w:spacing w:after="120" w:line="240" w:lineRule="auto"/>
        <w:jc w:val="both"/>
      </w:pPr>
    </w:p>
    <w:p w14:paraId="183D222B" w14:textId="7C547FC5" w:rsidR="00540B4C" w:rsidRDefault="00540B4C" w:rsidP="00390CBC">
      <w:pPr>
        <w:spacing w:after="120" w:line="240" w:lineRule="auto"/>
        <w:jc w:val="both"/>
      </w:pPr>
    </w:p>
    <w:p w14:paraId="7DE23224" w14:textId="77777777" w:rsidR="00BD6DD1" w:rsidRDefault="00BD6DD1" w:rsidP="00540B4C">
      <w:pPr>
        <w:pStyle w:val="Heading1"/>
        <w:rPr>
          <w:b/>
          <w:u w:val="single"/>
        </w:rPr>
      </w:pPr>
    </w:p>
    <w:p w14:paraId="01C0479D" w14:textId="2A8A320A" w:rsidR="00BD6DD1" w:rsidRDefault="00BD6DD1" w:rsidP="00BD6DD1">
      <w:pPr>
        <w:pStyle w:val="Heading1"/>
        <w:rPr>
          <w:b/>
          <w:u w:val="single"/>
        </w:rPr>
      </w:pPr>
      <w:r>
        <w:rPr>
          <w:b/>
          <w:u w:val="single"/>
        </w:rPr>
        <w:t>Exercise 1</w:t>
      </w:r>
      <w:r>
        <w:rPr>
          <w:b/>
        </w:rPr>
        <w:t xml:space="preserve"> </w:t>
      </w:r>
      <w:r w:rsidRPr="002C2644">
        <w:rPr>
          <w:bCs/>
        </w:rPr>
        <w:t>(</w:t>
      </w:r>
      <w:r>
        <w:rPr>
          <w:bCs/>
        </w:rPr>
        <w:t>10</w:t>
      </w:r>
      <w:r w:rsidRPr="002C2644">
        <w:rPr>
          <w:bCs/>
        </w:rPr>
        <w:t xml:space="preserve"> pts)</w:t>
      </w:r>
    </w:p>
    <w:p w14:paraId="48881000" w14:textId="77777777" w:rsidR="00BD6DD1" w:rsidRDefault="00BD6DD1" w:rsidP="00BD6DD1">
      <w:pPr>
        <w:rPr>
          <w:rFonts w:ascii="Times New Roman" w:eastAsia="Times New Roman" w:hAnsi="Times New Roman" w:cs="Times New Roman"/>
          <w:lang w:val="en-US"/>
        </w:rPr>
      </w:pPr>
      <w:r w:rsidRPr="00845EDA">
        <w:rPr>
          <w:rFonts w:ascii="Times New Roman" w:eastAsia="Times New Roman" w:hAnsi="Times New Roman" w:cs="Times New Roman"/>
          <w:lang w:val="en-US"/>
        </w:rPr>
        <w:t xml:space="preserve">The circuit shown </w:t>
      </w:r>
      <w:r>
        <w:rPr>
          <w:rFonts w:ascii="Times New Roman" w:eastAsia="Times New Roman" w:hAnsi="Times New Roman" w:cs="Times New Roman"/>
          <w:lang w:val="en-US"/>
        </w:rPr>
        <w:t>in below</w:t>
      </w:r>
      <w:r w:rsidRPr="00845EDA">
        <w:rPr>
          <w:rFonts w:ascii="Times New Roman" w:eastAsia="Times New Roman" w:hAnsi="Times New Roman" w:cs="Times New Roman"/>
          <w:lang w:val="en-US"/>
        </w:rPr>
        <w:t xml:space="preserve"> is an amplifier, amplifying input voltage </w:t>
      </w:r>
      <w:r>
        <w:rPr>
          <w:rFonts w:ascii="Times New Roman" w:eastAsia="Times New Roman" w:hAnsi="Times New Roman" w:cs="Times New Roman"/>
          <w:lang w:val="en-US"/>
        </w:rPr>
        <w:t xml:space="preserve">       </w:t>
      </w:r>
    </w:p>
    <w:p w14:paraId="26DAB229" w14:textId="77777777" w:rsidR="00BD6DD1" w:rsidRDefault="00BD6DD1" w:rsidP="00BD6DD1">
      <w:pPr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 xml:space="preserve">     </w:t>
      </w:r>
      <w:r w:rsidRPr="00845EDA">
        <w:rPr>
          <w:rFonts w:ascii="Times New Roman" w:eastAsia="Times New Roman" w:hAnsi="Times New Roman" w:cs="Times New Roman"/>
          <w:lang w:val="en-US"/>
        </w:rPr>
        <w:t>V</w:t>
      </w:r>
      <w:r>
        <w:rPr>
          <w:rFonts w:ascii="Times New Roman" w:eastAsia="Times New Roman" w:hAnsi="Times New Roman" w:cs="Times New Roman"/>
          <w:lang w:val="en-US"/>
        </w:rPr>
        <w:t>in</w:t>
      </w:r>
      <w:r w:rsidRPr="00845EDA">
        <w:rPr>
          <w:rFonts w:ascii="Times New Roman" w:eastAsia="Times New Roman" w:hAnsi="Times New Roman" w:cs="Times New Roman"/>
          <w:lang w:val="en-US"/>
        </w:rPr>
        <w:t xml:space="preserve">: </w:t>
      </w:r>
      <w:proofErr w:type="spellStart"/>
      <w:r w:rsidRPr="00845EDA">
        <w:rPr>
          <w:rFonts w:ascii="Times New Roman" w:eastAsia="Times New Roman" w:hAnsi="Times New Roman" w:cs="Times New Roman"/>
          <w:lang w:val="en-US"/>
        </w:rPr>
        <w:t>Vout</w:t>
      </w:r>
      <w:proofErr w:type="spellEnd"/>
      <w:r w:rsidRPr="00845EDA">
        <w:rPr>
          <w:rFonts w:ascii="Times New Roman" w:eastAsia="Times New Roman" w:hAnsi="Times New Roman" w:cs="Times New Roman"/>
          <w:lang w:val="en-US"/>
        </w:rPr>
        <w:t xml:space="preserve"> = </w:t>
      </w:r>
      <w:proofErr w:type="spellStart"/>
      <w:r w:rsidRPr="00845EDA">
        <w:rPr>
          <w:rFonts w:ascii="Times New Roman" w:eastAsia="Times New Roman" w:hAnsi="Times New Roman" w:cs="Times New Roman"/>
          <w:lang w:val="en-US"/>
        </w:rPr>
        <w:t>gclosed</w:t>
      </w:r>
      <w:proofErr w:type="spellEnd"/>
      <w:r w:rsidRPr="00845EDA">
        <w:rPr>
          <w:rFonts w:ascii="Times New Roman" w:eastAsia="Times New Roman" w:hAnsi="Times New Roman" w:cs="Times New Roman"/>
          <w:lang w:val="en-US"/>
        </w:rPr>
        <w:t xml:space="preserve"> </w:t>
      </w:r>
      <w:r w:rsidRPr="00845EDA">
        <w:rPr>
          <w:rFonts w:ascii="Cambria Math" w:eastAsia="Times New Roman" w:hAnsi="Cambria Math" w:cs="Cambria Math"/>
          <w:lang w:val="en-US"/>
        </w:rPr>
        <w:t>∗</w:t>
      </w:r>
      <w:r w:rsidRPr="00845EDA">
        <w:rPr>
          <w:rFonts w:ascii="Times New Roman" w:eastAsia="Times New Roman" w:hAnsi="Times New Roman" w:cs="Times New Roman"/>
          <w:lang w:val="en-US"/>
        </w:rPr>
        <w:t xml:space="preserve"> V</w:t>
      </w:r>
      <w:r>
        <w:rPr>
          <w:rFonts w:ascii="Times New Roman" w:eastAsia="Times New Roman" w:hAnsi="Times New Roman" w:cs="Times New Roman"/>
          <w:lang w:val="en-US"/>
        </w:rPr>
        <w:t>in</w:t>
      </w:r>
      <w:r w:rsidRPr="00845EDA">
        <w:rPr>
          <w:rFonts w:ascii="Times New Roman" w:eastAsia="Times New Roman" w:hAnsi="Times New Roman" w:cs="Times New Roman"/>
          <w:lang w:val="en-US"/>
        </w:rPr>
        <w:t xml:space="preserve"> </w:t>
      </w:r>
    </w:p>
    <w:p w14:paraId="2EF1976D" w14:textId="77777777" w:rsidR="00BD6DD1" w:rsidRDefault="00BD6DD1" w:rsidP="00BD6DD1">
      <w:pPr>
        <w:rPr>
          <w:rFonts w:ascii="Times New Roman" w:eastAsia="Times New Roman" w:hAnsi="Times New Roman" w:cs="Times New Roman"/>
          <w:lang w:val="en-US"/>
        </w:rPr>
      </w:pPr>
      <w:r w:rsidRPr="00845EDA">
        <w:rPr>
          <w:rFonts w:ascii="Times New Roman" w:eastAsia="Times New Roman" w:hAnsi="Times New Roman" w:cs="Times New Roman"/>
          <w:lang w:val="en-US"/>
        </w:rPr>
        <w:t xml:space="preserve">Compute the gain </w:t>
      </w:r>
      <w:proofErr w:type="spellStart"/>
      <w:r w:rsidRPr="00845EDA">
        <w:rPr>
          <w:rFonts w:ascii="Times New Roman" w:eastAsia="Times New Roman" w:hAnsi="Times New Roman" w:cs="Times New Roman"/>
          <w:lang w:val="en-US"/>
        </w:rPr>
        <w:t>gclosed</w:t>
      </w:r>
      <w:proofErr w:type="spellEnd"/>
      <w:r w:rsidRPr="00845EDA">
        <w:rPr>
          <w:rFonts w:ascii="Times New Roman" w:eastAsia="Times New Roman" w:hAnsi="Times New Roman" w:cs="Times New Roman"/>
          <w:lang w:val="en-US"/>
        </w:rPr>
        <w:t xml:space="preserve"> for the </w:t>
      </w:r>
      <w:r>
        <w:rPr>
          <w:rFonts w:ascii="Times New Roman" w:eastAsia="Times New Roman" w:hAnsi="Times New Roman" w:cs="Times New Roman"/>
          <w:lang w:val="en-US"/>
        </w:rPr>
        <w:t>below</w:t>
      </w:r>
      <w:r w:rsidRPr="00845EDA">
        <w:rPr>
          <w:rFonts w:ascii="Times New Roman" w:eastAsia="Times New Roman" w:hAnsi="Times New Roman" w:cs="Times New Roman"/>
          <w:lang w:val="en-US"/>
        </w:rPr>
        <w:t xml:space="preserve"> circuit</w:t>
      </w:r>
      <w:r>
        <w:rPr>
          <w:rFonts w:ascii="Times New Roman" w:eastAsia="Times New Roman" w:hAnsi="Times New Roman" w:cs="Times New Roman"/>
          <w:lang w:val="en-US"/>
        </w:rPr>
        <w:t>,</w:t>
      </w:r>
      <w:r w:rsidRPr="00845EDA">
        <w:rPr>
          <w:rFonts w:ascii="Times New Roman" w:eastAsia="Times New Roman" w:hAnsi="Times New Roman" w:cs="Times New Roman"/>
          <w:lang w:val="en-US"/>
        </w:rPr>
        <w:t xml:space="preserve"> as a function of R</w:t>
      </w:r>
      <w:proofErr w:type="gramStart"/>
      <w:r>
        <w:rPr>
          <w:rFonts w:ascii="Times New Roman" w:eastAsia="Times New Roman" w:hAnsi="Times New Roman" w:cs="Times New Roman"/>
          <w:lang w:val="en-US"/>
        </w:rPr>
        <w:t>1,R</w:t>
      </w:r>
      <w:proofErr w:type="gramEnd"/>
      <w:r>
        <w:rPr>
          <w:rFonts w:ascii="Times New Roman" w:eastAsia="Times New Roman" w:hAnsi="Times New Roman" w:cs="Times New Roman"/>
          <w:lang w:val="en-US"/>
        </w:rPr>
        <w:t>2,R3,R4,R5</w:t>
      </w:r>
      <w:r w:rsidRPr="00845EDA">
        <w:rPr>
          <w:rFonts w:ascii="Times New Roman" w:eastAsia="Times New Roman" w:hAnsi="Times New Roman" w:cs="Times New Roman"/>
          <w:lang w:val="en-US"/>
        </w:rPr>
        <w:t xml:space="preserve"> and R</w:t>
      </w:r>
      <w:r>
        <w:rPr>
          <w:rFonts w:ascii="Times New Roman" w:eastAsia="Times New Roman" w:hAnsi="Times New Roman" w:cs="Times New Roman"/>
          <w:lang w:val="en-US"/>
        </w:rPr>
        <w:t>6</w:t>
      </w:r>
      <w:r w:rsidRPr="00845EDA">
        <w:rPr>
          <w:rFonts w:ascii="Times New Roman" w:eastAsia="Times New Roman" w:hAnsi="Times New Roman" w:cs="Times New Roman"/>
          <w:lang w:val="en-US"/>
        </w:rPr>
        <w:t>!</w:t>
      </w:r>
    </w:p>
    <w:p w14:paraId="054B03D9" w14:textId="77777777" w:rsidR="00BD6DD1" w:rsidRDefault="00BD6DD1" w:rsidP="00BD6DD1">
      <w:r>
        <w:rPr>
          <w:noProof/>
        </w:rPr>
        <w:drawing>
          <wp:inline distT="0" distB="0" distL="0" distR="0" wp14:anchorId="6280DBA9" wp14:editId="0477DEEE">
            <wp:extent cx="4533900" cy="1485900"/>
            <wp:effectExtent l="0" t="0" r="0" b="0"/>
            <wp:docPr id="2" name="Picture 2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clock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F47BE" w14:textId="77777777" w:rsidR="00BD6DD1" w:rsidRDefault="00BD6DD1" w:rsidP="00BD6DD1"/>
    <w:p w14:paraId="75D0086E" w14:textId="48A7D2B6" w:rsidR="00BD6DD1" w:rsidRPr="00922BC3" w:rsidRDefault="00BD6DD1" w:rsidP="00BD6DD1">
      <w:pPr>
        <w:rPr>
          <w:sz w:val="34"/>
          <w:szCs w:val="34"/>
        </w:rPr>
      </w:pPr>
      <w:r w:rsidRPr="00922BC3">
        <w:rPr>
          <w:b/>
          <w:sz w:val="34"/>
          <w:szCs w:val="34"/>
          <w:u w:val="single"/>
        </w:rPr>
        <w:t xml:space="preserve">Exercise </w:t>
      </w:r>
      <w:r>
        <w:rPr>
          <w:b/>
          <w:sz w:val="34"/>
          <w:szCs w:val="34"/>
          <w:u w:val="single"/>
        </w:rPr>
        <w:t>2</w:t>
      </w:r>
      <w:r w:rsidRPr="00922BC3">
        <w:rPr>
          <w:b/>
          <w:sz w:val="34"/>
          <w:szCs w:val="34"/>
        </w:rPr>
        <w:t xml:space="preserve"> </w:t>
      </w:r>
      <w:r w:rsidRPr="00922BC3">
        <w:rPr>
          <w:bCs/>
          <w:sz w:val="34"/>
          <w:szCs w:val="34"/>
        </w:rPr>
        <w:t>(10 pts)</w:t>
      </w:r>
    </w:p>
    <w:p w14:paraId="4EF432BA" w14:textId="7750AE70" w:rsidR="00BD6DD1" w:rsidRPr="00BD6DD1" w:rsidRDefault="00BD6DD1" w:rsidP="004A0C3A">
      <w:pPr>
        <w:autoSpaceDE w:val="0"/>
        <w:autoSpaceDN w:val="0"/>
        <w:adjustRightInd w:val="0"/>
        <w:spacing w:after="0" w:line="240" w:lineRule="auto"/>
        <w:jc w:val="both"/>
        <w:rPr>
          <w:b/>
          <w:u w:val="single"/>
          <w:lang w:val="en-US"/>
        </w:rPr>
      </w:pPr>
      <w:r>
        <w:rPr>
          <w:rFonts w:ascii="Times New Roman" w:hAnsi="Times New Roman" w:cs="Times New Roman"/>
          <w:color w:val="auto"/>
          <w:sz w:val="20"/>
          <w:szCs w:val="20"/>
          <w:lang w:val="en-US"/>
        </w:rPr>
        <w:t>Develop the schematic of a 3-bit DAC! The conversion should be done for a 3-bit vector x encoding positive numbers. Prove that the output voltage is proportional to the value represented by the input vector x.</w:t>
      </w:r>
    </w:p>
    <w:p w14:paraId="1BB205E9" w14:textId="77777777" w:rsidR="00BD6DD1" w:rsidRDefault="00BD6DD1" w:rsidP="00540B4C">
      <w:pPr>
        <w:pStyle w:val="Heading1"/>
        <w:rPr>
          <w:b/>
          <w:u w:val="single"/>
        </w:rPr>
      </w:pPr>
    </w:p>
    <w:p w14:paraId="7617951C" w14:textId="77777777" w:rsidR="00BD6DD1" w:rsidRDefault="00BD6DD1" w:rsidP="00540B4C">
      <w:pPr>
        <w:pStyle w:val="Heading1"/>
        <w:rPr>
          <w:b/>
          <w:u w:val="single"/>
        </w:rPr>
      </w:pPr>
    </w:p>
    <w:p w14:paraId="10566C67" w14:textId="77777777" w:rsidR="00BD6DD1" w:rsidRDefault="00BD6DD1" w:rsidP="00BD6DD1"/>
    <w:p w14:paraId="59FE46D9" w14:textId="77777777" w:rsidR="00BD6DD1" w:rsidRDefault="00BD6DD1" w:rsidP="00BD6DD1"/>
    <w:p w14:paraId="57246366" w14:textId="77777777" w:rsidR="00BD6DD1" w:rsidRDefault="00BD6DD1" w:rsidP="00BD6DD1"/>
    <w:p w14:paraId="49EDB767" w14:textId="77777777" w:rsidR="00BD6DD1" w:rsidRDefault="00BD6DD1" w:rsidP="00BD6DD1"/>
    <w:p w14:paraId="70C18B1C" w14:textId="77777777" w:rsidR="004A0C3A" w:rsidRDefault="004A0C3A" w:rsidP="00BD6DD1"/>
    <w:p w14:paraId="1A1CF282" w14:textId="77777777" w:rsidR="004A0C3A" w:rsidRDefault="004A0C3A" w:rsidP="00BD6DD1"/>
    <w:p w14:paraId="2E85AFB9" w14:textId="77777777" w:rsidR="004A0C3A" w:rsidRPr="00BD6DD1" w:rsidRDefault="004A0C3A" w:rsidP="00BD6DD1"/>
    <w:p w14:paraId="4C3AD404" w14:textId="6E713875" w:rsidR="00540B4C" w:rsidRDefault="00540B4C" w:rsidP="00540B4C">
      <w:pPr>
        <w:pStyle w:val="Heading1"/>
        <w:rPr>
          <w:b/>
          <w:u w:val="single"/>
        </w:rPr>
      </w:pPr>
      <w:r>
        <w:rPr>
          <w:b/>
          <w:u w:val="single"/>
        </w:rPr>
        <w:lastRenderedPageBreak/>
        <w:t xml:space="preserve">Exercise </w:t>
      </w:r>
      <w:r w:rsidR="00BD6DD1">
        <w:rPr>
          <w:b/>
          <w:u w:val="single"/>
        </w:rPr>
        <w:t>3</w:t>
      </w:r>
      <w:r>
        <w:rPr>
          <w:b/>
        </w:rPr>
        <w:t xml:space="preserve"> </w:t>
      </w:r>
      <w:r w:rsidRPr="002C2644">
        <w:rPr>
          <w:bCs/>
        </w:rPr>
        <w:t>(</w:t>
      </w:r>
      <w:r w:rsidR="00BD6DD1">
        <w:rPr>
          <w:bCs/>
        </w:rPr>
        <w:t>3</w:t>
      </w:r>
      <w:r w:rsidR="0028085F">
        <w:rPr>
          <w:bCs/>
        </w:rPr>
        <w:t>0</w:t>
      </w:r>
      <w:r w:rsidRPr="002C2644">
        <w:rPr>
          <w:bCs/>
        </w:rPr>
        <w:t xml:space="preserve"> pts)</w:t>
      </w:r>
    </w:p>
    <w:p w14:paraId="670E5A10" w14:textId="77777777" w:rsidR="00891A64" w:rsidRDefault="00891A64" w:rsidP="009E4A2D">
      <w:pPr>
        <w:rPr>
          <w:rFonts w:asciiTheme="majorHAnsi" w:eastAsiaTheme="majorEastAsia" w:hAnsiTheme="majorHAnsi" w:cstheme="majorHAnsi"/>
          <w:sz w:val="40"/>
          <w:szCs w:val="40"/>
        </w:rPr>
      </w:pPr>
      <w:r w:rsidRPr="00891A64">
        <w:rPr>
          <w:rFonts w:ascii="Courier New" w:eastAsiaTheme="majorEastAsia" w:hAnsi="Courier New" w:cs="Courier New"/>
          <w:sz w:val="40"/>
          <w:szCs w:val="40"/>
        </w:rPr>
        <w:t>﻿</w:t>
      </w:r>
      <w:r w:rsidRPr="00891A64">
        <w:rPr>
          <w:rFonts w:asciiTheme="majorHAnsi" w:eastAsiaTheme="majorEastAsia" w:hAnsiTheme="majorHAnsi" w:cstheme="majorHAnsi"/>
          <w:sz w:val="40"/>
          <w:szCs w:val="40"/>
        </w:rPr>
        <w:t>Real-time Hardware Project</w:t>
      </w:r>
    </w:p>
    <w:p w14:paraId="2BE686BF" w14:textId="78DF417B" w:rsidR="00304005" w:rsidRPr="00304005" w:rsidRDefault="00304005" w:rsidP="00304005">
      <w:pPr>
        <w:spacing w:line="276" w:lineRule="auto"/>
        <w:jc w:val="both"/>
        <w:rPr>
          <w:sz w:val="20"/>
          <w:szCs w:val="20"/>
          <w:lang w:val="en-SE"/>
        </w:rPr>
      </w:pPr>
      <w:r w:rsidRPr="00304005">
        <w:rPr>
          <w:sz w:val="20"/>
          <w:szCs w:val="20"/>
          <w:lang w:val="en-SE"/>
        </w:rPr>
        <w:t>In this assignment, you will develop a real-time hardware project that demonstrates the necessity of using an RTOS, as MicroPython alone cannot meet the real-time requirements. Your project must include a sensor, a button, an LED or buzzer, wireless communication with a remote device, and real-time constraints that require the use of an RTOS on the Raspberry Pi Pico. You will show the limitations of MicroPython/CircuitPython by implementing the project using a basic program that fails to meet the real-time requirements.</w:t>
      </w:r>
    </w:p>
    <w:p w14:paraId="4FFEF3ED" w14:textId="44668B60" w:rsidR="00C6069D" w:rsidRDefault="008220F7" w:rsidP="00C6069D">
      <w:pPr>
        <w:spacing w:line="276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Steps</w:t>
      </w:r>
      <w:r w:rsidR="00C6069D" w:rsidRPr="00C6069D">
        <w:rPr>
          <w:sz w:val="24"/>
          <w:szCs w:val="24"/>
          <w:lang w:val="en-US"/>
        </w:rPr>
        <w:t>:</w:t>
      </w:r>
    </w:p>
    <w:p w14:paraId="44FEB79D" w14:textId="11B3CA84" w:rsidR="004A0C3A" w:rsidRPr="00E50E0B" w:rsidRDefault="004A0C3A" w:rsidP="008F0521">
      <w:pPr>
        <w:pStyle w:val="ListParagraph"/>
        <w:numPr>
          <w:ilvl w:val="0"/>
          <w:numId w:val="36"/>
        </w:numPr>
        <w:spacing w:line="276" w:lineRule="auto"/>
        <w:jc w:val="both"/>
        <w:rPr>
          <w:sz w:val="20"/>
          <w:szCs w:val="20"/>
          <w:lang w:val="en-US"/>
        </w:rPr>
      </w:pPr>
      <w:r w:rsidRPr="004A0C3A">
        <w:rPr>
          <w:rFonts w:ascii="Courier New" w:hAnsi="Courier New" w:cs="Courier New"/>
          <w:sz w:val="24"/>
          <w:szCs w:val="24"/>
          <w:lang w:val="en-US"/>
        </w:rPr>
        <w:t>﻿</w:t>
      </w:r>
      <w:r w:rsidRPr="00E50E0B">
        <w:rPr>
          <w:sz w:val="20"/>
          <w:szCs w:val="20"/>
          <w:lang w:val="en-US"/>
        </w:rPr>
        <w:t>Use RPi Pico 2040 as the microcontroller.</w:t>
      </w:r>
    </w:p>
    <w:p w14:paraId="6CCB1F40" w14:textId="28967BA1" w:rsidR="004A0C3A" w:rsidRPr="00E50E0B" w:rsidRDefault="004A0C3A" w:rsidP="004A0C3A">
      <w:pPr>
        <w:pStyle w:val="ListParagraph"/>
        <w:numPr>
          <w:ilvl w:val="0"/>
          <w:numId w:val="36"/>
        </w:numPr>
        <w:spacing w:line="276" w:lineRule="auto"/>
        <w:rPr>
          <w:sz w:val="20"/>
          <w:szCs w:val="20"/>
          <w:lang w:val="en-US"/>
        </w:rPr>
      </w:pPr>
      <w:r w:rsidRPr="00E50E0B">
        <w:rPr>
          <w:rFonts w:ascii="Courier New" w:hAnsi="Courier New" w:cs="Courier New"/>
          <w:sz w:val="20"/>
          <w:szCs w:val="20"/>
          <w:lang w:val="en-US"/>
        </w:rPr>
        <w:t>﻿</w:t>
      </w:r>
      <w:r w:rsidRPr="00E50E0B">
        <w:rPr>
          <w:sz w:val="20"/>
          <w:szCs w:val="20"/>
          <w:lang w:val="en-US"/>
        </w:rPr>
        <w:t xml:space="preserve">Implement a real-time hardware project with at least one sensor, one button, </w:t>
      </w:r>
      <w:r w:rsidRPr="00E50E0B">
        <w:rPr>
          <w:sz w:val="20"/>
          <w:szCs w:val="20"/>
          <w:lang w:val="en-SE"/>
        </w:rPr>
        <w:t xml:space="preserve">wireless communication with a remote device </w:t>
      </w:r>
      <w:r w:rsidRPr="00E50E0B">
        <w:rPr>
          <w:sz w:val="20"/>
          <w:szCs w:val="20"/>
          <w:lang w:val="en-US"/>
        </w:rPr>
        <w:t>and an</w:t>
      </w:r>
      <w:r w:rsidRPr="00E50E0B">
        <w:rPr>
          <w:sz w:val="20"/>
          <w:szCs w:val="20"/>
          <w:lang w:val="en-US"/>
        </w:rPr>
        <w:t xml:space="preserve"> </w:t>
      </w:r>
      <w:r w:rsidRPr="00E50E0B">
        <w:rPr>
          <w:sz w:val="20"/>
          <w:szCs w:val="20"/>
          <w:lang w:val="en-US"/>
        </w:rPr>
        <w:t>LED or buzzer</w:t>
      </w:r>
    </w:p>
    <w:p w14:paraId="256AFBC4" w14:textId="4BD6F0A6" w:rsidR="00061537" w:rsidRPr="00E50E0B" w:rsidRDefault="008F0521" w:rsidP="000C1910">
      <w:pPr>
        <w:pStyle w:val="ListParagraph"/>
        <w:numPr>
          <w:ilvl w:val="0"/>
          <w:numId w:val="36"/>
        </w:numPr>
        <w:spacing w:line="276" w:lineRule="auto"/>
        <w:jc w:val="both"/>
        <w:rPr>
          <w:sz w:val="20"/>
          <w:szCs w:val="20"/>
          <w:lang w:val="en-US"/>
        </w:rPr>
      </w:pPr>
      <w:r w:rsidRPr="00E50E0B">
        <w:rPr>
          <w:sz w:val="20"/>
          <w:szCs w:val="20"/>
          <w:lang w:val="en-US"/>
        </w:rPr>
        <w:t xml:space="preserve">Implement a wireless communication protocol (such as </w:t>
      </w:r>
      <w:proofErr w:type="spellStart"/>
      <w:r w:rsidRPr="00E50E0B">
        <w:rPr>
          <w:sz w:val="20"/>
          <w:szCs w:val="20"/>
          <w:lang w:val="en-US"/>
        </w:rPr>
        <w:t>WiFi</w:t>
      </w:r>
      <w:proofErr w:type="spellEnd"/>
      <w:r w:rsidRPr="00E50E0B">
        <w:rPr>
          <w:sz w:val="20"/>
          <w:szCs w:val="20"/>
          <w:lang w:val="en-US"/>
        </w:rPr>
        <w:t xml:space="preserve">) to transmit the processed data </w:t>
      </w:r>
      <w:proofErr w:type="gramStart"/>
      <w:r w:rsidRPr="00E50E0B">
        <w:rPr>
          <w:sz w:val="20"/>
          <w:szCs w:val="20"/>
          <w:lang w:val="en-US"/>
        </w:rPr>
        <w:t xml:space="preserve">to </w:t>
      </w:r>
      <w:r w:rsidR="00C6069D" w:rsidRPr="00E50E0B">
        <w:rPr>
          <w:sz w:val="20"/>
          <w:szCs w:val="20"/>
          <w:lang w:val="en-US"/>
        </w:rPr>
        <w:t xml:space="preserve"> a</w:t>
      </w:r>
      <w:proofErr w:type="gramEnd"/>
      <w:r w:rsidR="00C6069D" w:rsidRPr="00E50E0B">
        <w:rPr>
          <w:sz w:val="20"/>
          <w:szCs w:val="20"/>
          <w:lang w:val="en-US"/>
        </w:rPr>
        <w:t xml:space="preserve"> simple user interface (such as a web page) to display the processed data.</w:t>
      </w:r>
    </w:p>
    <w:p w14:paraId="5A83F064" w14:textId="1D01F299" w:rsidR="000C1910" w:rsidRPr="00E50E0B" w:rsidRDefault="000C1910" w:rsidP="000C1910">
      <w:pPr>
        <w:pStyle w:val="ListParagraph"/>
        <w:numPr>
          <w:ilvl w:val="0"/>
          <w:numId w:val="36"/>
        </w:numPr>
        <w:spacing w:line="276" w:lineRule="auto"/>
        <w:rPr>
          <w:sz w:val="20"/>
          <w:szCs w:val="20"/>
          <w:lang w:val="en-US"/>
        </w:rPr>
      </w:pPr>
      <w:r w:rsidRPr="00E50E0B">
        <w:rPr>
          <w:rFonts w:ascii="Courier New" w:hAnsi="Courier New" w:cs="Courier New"/>
          <w:sz w:val="20"/>
          <w:szCs w:val="20"/>
          <w:lang w:val="en-US"/>
        </w:rPr>
        <w:t>﻿</w:t>
      </w:r>
      <w:r w:rsidRPr="00E50E0B">
        <w:rPr>
          <w:sz w:val="20"/>
          <w:szCs w:val="20"/>
          <w:lang w:val="en-US"/>
        </w:rPr>
        <w:t>Perform the test</w:t>
      </w:r>
      <w:r w:rsidR="00E50E0B">
        <w:rPr>
          <w:sz w:val="20"/>
          <w:szCs w:val="20"/>
          <w:lang w:val="en-US"/>
        </w:rPr>
        <w:t xml:space="preserve"> by</w:t>
      </w:r>
      <w:r w:rsidRPr="00E50E0B">
        <w:rPr>
          <w:sz w:val="20"/>
          <w:szCs w:val="20"/>
          <w:lang w:val="en-US"/>
        </w:rPr>
        <w:t xml:space="preserve"> the</w:t>
      </w:r>
      <w:r w:rsidRPr="00E50E0B">
        <w:rPr>
          <w:sz w:val="20"/>
          <w:szCs w:val="20"/>
          <w:lang w:val="en-US"/>
        </w:rPr>
        <w:t xml:space="preserve"> </w:t>
      </w:r>
      <w:proofErr w:type="spellStart"/>
      <w:r w:rsidRPr="00E50E0B">
        <w:rPr>
          <w:sz w:val="20"/>
          <w:szCs w:val="20"/>
          <w:lang w:val="en-US"/>
        </w:rPr>
        <w:t>MicroPython</w:t>
      </w:r>
      <w:proofErr w:type="spellEnd"/>
      <w:r w:rsidRPr="00E50E0B">
        <w:rPr>
          <w:sz w:val="20"/>
          <w:szCs w:val="20"/>
          <w:lang w:val="en-US"/>
        </w:rPr>
        <w:t>/</w:t>
      </w:r>
      <w:proofErr w:type="spellStart"/>
      <w:r w:rsidRPr="00E50E0B">
        <w:rPr>
          <w:sz w:val="20"/>
          <w:szCs w:val="20"/>
          <w:lang w:val="en-US"/>
        </w:rPr>
        <w:t>CircuitPython</w:t>
      </w:r>
      <w:proofErr w:type="spellEnd"/>
      <w:r w:rsidRPr="00E50E0B">
        <w:rPr>
          <w:sz w:val="20"/>
          <w:szCs w:val="20"/>
          <w:lang w:val="en-US"/>
        </w:rPr>
        <w:t xml:space="preserve"> implementation</w:t>
      </w:r>
    </w:p>
    <w:p w14:paraId="3FCB0C56" w14:textId="4DD38F7E" w:rsidR="000C1910" w:rsidRPr="00E50E0B" w:rsidRDefault="000C1910" w:rsidP="000C1910">
      <w:pPr>
        <w:pStyle w:val="ListParagraph"/>
        <w:numPr>
          <w:ilvl w:val="0"/>
          <w:numId w:val="36"/>
        </w:numPr>
        <w:spacing w:line="276" w:lineRule="auto"/>
        <w:rPr>
          <w:sz w:val="20"/>
          <w:szCs w:val="20"/>
          <w:lang w:val="en-US"/>
        </w:rPr>
      </w:pPr>
      <w:r w:rsidRPr="00E50E0B">
        <w:rPr>
          <w:rFonts w:ascii="Courier New" w:hAnsi="Courier New" w:cs="Courier New"/>
          <w:sz w:val="20"/>
          <w:szCs w:val="20"/>
          <w:lang w:val="en-US"/>
        </w:rPr>
        <w:t>﻿</w:t>
      </w:r>
      <w:r w:rsidRPr="00E50E0B">
        <w:rPr>
          <w:sz w:val="20"/>
          <w:szCs w:val="20"/>
          <w:lang w:val="en-US"/>
        </w:rPr>
        <w:t>Perform the test with the RTOS-based implementation and the</w:t>
      </w:r>
      <w:r w:rsidRPr="00E50E0B">
        <w:rPr>
          <w:sz w:val="20"/>
          <w:szCs w:val="20"/>
          <w:lang w:val="en-US"/>
        </w:rPr>
        <w:t xml:space="preserve"> </w:t>
      </w:r>
      <w:r w:rsidRPr="00E50E0B">
        <w:rPr>
          <w:sz w:val="20"/>
          <w:szCs w:val="20"/>
          <w:lang w:val="en-US"/>
        </w:rPr>
        <w:t xml:space="preserve">Compare the results to demonstrate the necessity of using an RTOS to fulfill the </w:t>
      </w:r>
      <w:r w:rsidR="00E50E0B" w:rsidRPr="00E50E0B">
        <w:rPr>
          <w:sz w:val="20"/>
          <w:szCs w:val="20"/>
          <w:lang w:val="en-US"/>
        </w:rPr>
        <w:t>real-time</w:t>
      </w:r>
      <w:r w:rsidRPr="00E50E0B">
        <w:rPr>
          <w:sz w:val="20"/>
          <w:szCs w:val="20"/>
          <w:lang w:val="en-US"/>
        </w:rPr>
        <w:t xml:space="preserve"> requirements of the project</w:t>
      </w:r>
      <w:r w:rsidRPr="00E50E0B">
        <w:rPr>
          <w:sz w:val="20"/>
          <w:szCs w:val="20"/>
          <w:lang w:val="en-US"/>
        </w:rPr>
        <w:t xml:space="preserve"> (optional)</w:t>
      </w:r>
    </w:p>
    <w:p w14:paraId="38165F6D" w14:textId="77777777" w:rsidR="000C1910" w:rsidRDefault="000C1910" w:rsidP="000C1910">
      <w:pPr>
        <w:pStyle w:val="ListParagraph"/>
        <w:spacing w:line="276" w:lineRule="auto"/>
        <w:rPr>
          <w:sz w:val="24"/>
          <w:szCs w:val="24"/>
          <w:lang w:val="en-US"/>
        </w:rPr>
      </w:pPr>
    </w:p>
    <w:p w14:paraId="553CAFDA" w14:textId="6BA51B54" w:rsidR="00061537" w:rsidRPr="000C1910" w:rsidRDefault="00061537" w:rsidP="000C1910">
      <w:pPr>
        <w:spacing w:line="276" w:lineRule="auto"/>
        <w:rPr>
          <w:sz w:val="24"/>
          <w:szCs w:val="24"/>
          <w:lang w:val="en-US"/>
        </w:rPr>
      </w:pPr>
      <w:r w:rsidRPr="000C1910">
        <w:rPr>
          <w:b/>
          <w:bCs/>
          <w:sz w:val="28"/>
          <w:szCs w:val="28"/>
          <w:lang w:val="en-US"/>
        </w:rPr>
        <w:t xml:space="preserve"># Report </w:t>
      </w:r>
    </w:p>
    <w:p w14:paraId="5EDF2FEA" w14:textId="77777777" w:rsidR="000C1910" w:rsidRPr="00E50E0B" w:rsidRDefault="000C1910" w:rsidP="000C1910">
      <w:pPr>
        <w:pStyle w:val="ListParagraph"/>
        <w:numPr>
          <w:ilvl w:val="0"/>
          <w:numId w:val="36"/>
        </w:numPr>
        <w:spacing w:line="276" w:lineRule="auto"/>
        <w:rPr>
          <w:sz w:val="20"/>
          <w:szCs w:val="20"/>
          <w:lang w:val="en-US"/>
        </w:rPr>
      </w:pPr>
      <w:r w:rsidRPr="000C1910">
        <w:rPr>
          <w:rFonts w:ascii="Courier New" w:hAnsi="Courier New" w:cs="Courier New"/>
          <w:b/>
          <w:bCs/>
          <w:sz w:val="28"/>
          <w:szCs w:val="28"/>
          <w:lang w:val="en-US"/>
        </w:rPr>
        <w:t>﻿</w:t>
      </w:r>
      <w:r w:rsidRPr="00E50E0B">
        <w:rPr>
          <w:sz w:val="20"/>
          <w:szCs w:val="20"/>
          <w:lang w:val="en-US"/>
        </w:rPr>
        <w:t>Describe the project, including the hardware components and their functions.</w:t>
      </w:r>
    </w:p>
    <w:p w14:paraId="333E0305" w14:textId="77777777" w:rsidR="000C1910" w:rsidRPr="00E50E0B" w:rsidRDefault="000C1910" w:rsidP="000C1910">
      <w:pPr>
        <w:pStyle w:val="ListParagraph"/>
        <w:numPr>
          <w:ilvl w:val="0"/>
          <w:numId w:val="36"/>
        </w:numPr>
        <w:spacing w:line="276" w:lineRule="auto"/>
        <w:rPr>
          <w:sz w:val="20"/>
          <w:szCs w:val="20"/>
          <w:lang w:val="en-US"/>
        </w:rPr>
      </w:pPr>
      <w:r w:rsidRPr="00E50E0B">
        <w:rPr>
          <w:sz w:val="20"/>
          <w:szCs w:val="20"/>
          <w:lang w:val="en-US"/>
        </w:rPr>
        <w:t>Explain the real-time requirements and why an RTOS is necessary.</w:t>
      </w:r>
    </w:p>
    <w:p w14:paraId="78ADCD26" w14:textId="3B7BF2A1" w:rsidR="000C1910" w:rsidRPr="00E50E0B" w:rsidRDefault="000C1910" w:rsidP="000C1910">
      <w:pPr>
        <w:pStyle w:val="ListParagraph"/>
        <w:numPr>
          <w:ilvl w:val="0"/>
          <w:numId w:val="36"/>
        </w:numPr>
        <w:spacing w:line="276" w:lineRule="auto"/>
        <w:rPr>
          <w:sz w:val="20"/>
          <w:szCs w:val="20"/>
          <w:lang w:val="en-US"/>
        </w:rPr>
      </w:pPr>
      <w:r w:rsidRPr="00E50E0B">
        <w:rPr>
          <w:sz w:val="20"/>
          <w:szCs w:val="20"/>
          <w:lang w:val="en-US"/>
        </w:rPr>
        <w:t>Detail the implementation process for</w:t>
      </w:r>
      <w:r w:rsidRPr="00E50E0B">
        <w:rPr>
          <w:sz w:val="20"/>
          <w:szCs w:val="20"/>
          <w:lang w:val="en-US"/>
        </w:rPr>
        <w:t xml:space="preserve"> </w:t>
      </w:r>
      <w:proofErr w:type="spellStart"/>
      <w:r w:rsidRPr="00E50E0B">
        <w:rPr>
          <w:sz w:val="20"/>
          <w:szCs w:val="20"/>
          <w:lang w:val="en-US"/>
        </w:rPr>
        <w:t>MicroPython</w:t>
      </w:r>
      <w:proofErr w:type="spellEnd"/>
      <w:r w:rsidRPr="00E50E0B">
        <w:rPr>
          <w:sz w:val="20"/>
          <w:szCs w:val="20"/>
          <w:lang w:val="en-US"/>
        </w:rPr>
        <w:t>/</w:t>
      </w:r>
      <w:proofErr w:type="spellStart"/>
      <w:r w:rsidRPr="00E50E0B">
        <w:rPr>
          <w:sz w:val="20"/>
          <w:szCs w:val="20"/>
          <w:lang w:val="en-US"/>
        </w:rPr>
        <w:t>CircuitPython</w:t>
      </w:r>
      <w:proofErr w:type="spellEnd"/>
      <w:r w:rsidRPr="00E50E0B">
        <w:rPr>
          <w:sz w:val="20"/>
          <w:szCs w:val="20"/>
          <w:lang w:val="en-US"/>
        </w:rPr>
        <w:t xml:space="preserve"> versions of the project</w:t>
      </w:r>
    </w:p>
    <w:p w14:paraId="4DAA9493" w14:textId="69EB0864" w:rsidR="00061537" w:rsidRPr="000C1910" w:rsidRDefault="00061537" w:rsidP="000C1910">
      <w:pPr>
        <w:spacing w:line="276" w:lineRule="auto"/>
        <w:jc w:val="both"/>
        <w:rPr>
          <w:b/>
          <w:bCs/>
          <w:sz w:val="28"/>
          <w:szCs w:val="28"/>
          <w:lang w:val="en-US"/>
        </w:rPr>
      </w:pPr>
      <w:r w:rsidRPr="000C1910">
        <w:rPr>
          <w:b/>
          <w:bCs/>
          <w:sz w:val="28"/>
          <w:szCs w:val="28"/>
          <w:lang w:val="en-US"/>
        </w:rPr>
        <w:t xml:space="preserve">​# Evaluation Criteria </w:t>
      </w:r>
    </w:p>
    <w:p w14:paraId="2297CF16" w14:textId="77777777" w:rsidR="000C1910" w:rsidRPr="00E50E0B" w:rsidRDefault="000C1910" w:rsidP="000C1910">
      <w:pPr>
        <w:pStyle w:val="ListParagraph"/>
        <w:numPr>
          <w:ilvl w:val="0"/>
          <w:numId w:val="37"/>
        </w:numPr>
        <w:spacing w:line="276" w:lineRule="auto"/>
        <w:rPr>
          <w:sz w:val="21"/>
          <w:szCs w:val="21"/>
          <w:lang w:val="en-US"/>
        </w:rPr>
      </w:pPr>
      <w:r w:rsidRPr="000C1910">
        <w:rPr>
          <w:rFonts w:ascii="Courier New" w:hAnsi="Courier New" w:cs="Courier New"/>
          <w:sz w:val="24"/>
          <w:szCs w:val="24"/>
          <w:lang w:val="en-US"/>
        </w:rPr>
        <w:t>﻿</w:t>
      </w:r>
      <w:r w:rsidRPr="00E50E0B">
        <w:rPr>
          <w:sz w:val="21"/>
          <w:szCs w:val="21"/>
          <w:lang w:val="en-US"/>
        </w:rPr>
        <w:t>Project complexity and creativity.</w:t>
      </w:r>
    </w:p>
    <w:p w14:paraId="2AB71EFD" w14:textId="77777777" w:rsidR="000C1910" w:rsidRPr="00E50E0B" w:rsidRDefault="000C1910" w:rsidP="000C1910">
      <w:pPr>
        <w:pStyle w:val="ListParagraph"/>
        <w:numPr>
          <w:ilvl w:val="0"/>
          <w:numId w:val="37"/>
        </w:numPr>
        <w:spacing w:line="276" w:lineRule="auto"/>
        <w:rPr>
          <w:sz w:val="21"/>
          <w:szCs w:val="21"/>
          <w:lang w:val="en-US"/>
        </w:rPr>
      </w:pPr>
      <w:r w:rsidRPr="00E50E0B">
        <w:rPr>
          <w:sz w:val="21"/>
          <w:szCs w:val="21"/>
          <w:lang w:val="en-US"/>
        </w:rPr>
        <w:t>Fulfillment of real-time requirements.</w:t>
      </w:r>
    </w:p>
    <w:p w14:paraId="48343900" w14:textId="77777777" w:rsidR="000C1910" w:rsidRPr="00E50E0B" w:rsidRDefault="000C1910" w:rsidP="000C1910">
      <w:pPr>
        <w:pStyle w:val="ListParagraph"/>
        <w:numPr>
          <w:ilvl w:val="0"/>
          <w:numId w:val="37"/>
        </w:numPr>
        <w:spacing w:line="276" w:lineRule="auto"/>
        <w:rPr>
          <w:sz w:val="21"/>
          <w:szCs w:val="21"/>
          <w:lang w:val="en-US"/>
        </w:rPr>
      </w:pPr>
      <w:r w:rsidRPr="00E50E0B">
        <w:rPr>
          <w:sz w:val="21"/>
          <w:szCs w:val="21"/>
          <w:lang w:val="en-US"/>
        </w:rPr>
        <w:t>Quality of the test protocol and its ability to demonstrate the necessity of an RTOS.</w:t>
      </w:r>
    </w:p>
    <w:p w14:paraId="1E8DCF7C" w14:textId="77777777" w:rsidR="000C1910" w:rsidRPr="00E50E0B" w:rsidRDefault="000C1910" w:rsidP="000C1910">
      <w:pPr>
        <w:pStyle w:val="ListParagraph"/>
        <w:numPr>
          <w:ilvl w:val="0"/>
          <w:numId w:val="37"/>
        </w:numPr>
        <w:spacing w:line="276" w:lineRule="auto"/>
        <w:rPr>
          <w:sz w:val="21"/>
          <w:szCs w:val="21"/>
          <w:lang w:val="en-US"/>
        </w:rPr>
      </w:pPr>
      <w:r w:rsidRPr="00E50E0B">
        <w:rPr>
          <w:sz w:val="21"/>
          <w:szCs w:val="21"/>
          <w:lang w:val="en-US"/>
        </w:rPr>
        <w:t>Thoroughness of the report, including clear explanations and supporting evidence.</w:t>
      </w:r>
    </w:p>
    <w:p w14:paraId="15D3B7F1" w14:textId="167B9848" w:rsidR="00061537" w:rsidRPr="000C1910" w:rsidRDefault="000C1910" w:rsidP="000C1910">
      <w:pPr>
        <w:spacing w:line="276" w:lineRule="auto"/>
        <w:ind w:left="360"/>
        <w:rPr>
          <w:sz w:val="24"/>
          <w:szCs w:val="24"/>
          <w:lang w:val="en-US"/>
        </w:rPr>
      </w:pPr>
      <w:r w:rsidRPr="000C1910">
        <w:rPr>
          <w:b/>
          <w:bCs/>
          <w:sz w:val="24"/>
          <w:szCs w:val="24"/>
          <w:lang w:val="en-US"/>
        </w:rPr>
        <w:t xml:space="preserve"> </w:t>
      </w:r>
      <w:r w:rsidR="00061537" w:rsidRPr="000C1910">
        <w:rPr>
          <w:b/>
          <w:bCs/>
          <w:sz w:val="28"/>
          <w:szCs w:val="28"/>
          <w:lang w:val="en-US"/>
        </w:rPr>
        <w:t>​# Notes</w:t>
      </w:r>
    </w:p>
    <w:p w14:paraId="764448A7" w14:textId="4122B9F5" w:rsidR="00061537" w:rsidRPr="007B7B7D" w:rsidRDefault="00061537" w:rsidP="00061537">
      <w:pPr>
        <w:spacing w:line="276" w:lineRule="auto"/>
        <w:jc w:val="both"/>
        <w:rPr>
          <w:sz w:val="24"/>
          <w:szCs w:val="24"/>
          <w:lang w:val="en-US"/>
        </w:rPr>
      </w:pPr>
      <w:r w:rsidRPr="007B7B7D">
        <w:rPr>
          <w:sz w:val="24"/>
          <w:szCs w:val="24"/>
          <w:lang w:val="en-US"/>
        </w:rPr>
        <w:t xml:space="preserve">- This assignment is designed for </w:t>
      </w:r>
      <w:r w:rsidR="000C1910">
        <w:rPr>
          <w:sz w:val="24"/>
          <w:szCs w:val="24"/>
          <w:lang w:val="en-US"/>
        </w:rPr>
        <w:t>group</w:t>
      </w:r>
      <w:r w:rsidRPr="007B7B7D">
        <w:rPr>
          <w:sz w:val="24"/>
          <w:szCs w:val="24"/>
          <w:lang w:val="en-US"/>
        </w:rPr>
        <w:t xml:space="preserve"> work</w:t>
      </w:r>
      <w:r w:rsidR="000C1910">
        <w:rPr>
          <w:sz w:val="24"/>
          <w:szCs w:val="24"/>
          <w:lang w:val="en-US"/>
        </w:rPr>
        <w:t xml:space="preserve"> (max 2 person)</w:t>
      </w:r>
      <w:r w:rsidRPr="007B7B7D">
        <w:rPr>
          <w:sz w:val="24"/>
          <w:szCs w:val="24"/>
          <w:lang w:val="en-US"/>
        </w:rPr>
        <w:t xml:space="preserve">. </w:t>
      </w:r>
    </w:p>
    <w:p w14:paraId="362E6A2F" w14:textId="34A42009" w:rsidR="00061537" w:rsidRPr="00061537" w:rsidRDefault="00061537" w:rsidP="00061537">
      <w:pPr>
        <w:spacing w:line="276" w:lineRule="auto"/>
        <w:jc w:val="both"/>
        <w:rPr>
          <w:sz w:val="24"/>
          <w:szCs w:val="24"/>
          <w:lang w:val="en-US"/>
        </w:rPr>
      </w:pPr>
    </w:p>
    <w:sectPr w:rsidR="00061537" w:rsidRPr="00061537" w:rsidSect="000452FD">
      <w:footerReference w:type="default" r:id="rId14"/>
      <w:headerReference w:type="first" r:id="rId15"/>
      <w:footerReference w:type="first" r:id="rId16"/>
      <w:pgSz w:w="11906" w:h="16838" w:code="9"/>
      <w:pgMar w:top="2268" w:right="1701" w:bottom="2155" w:left="175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E8A66B" w14:textId="77777777" w:rsidR="00683934" w:rsidRDefault="00683934" w:rsidP="006B1171">
      <w:pPr>
        <w:spacing w:line="240" w:lineRule="auto"/>
      </w:pPr>
      <w:r>
        <w:separator/>
      </w:r>
    </w:p>
  </w:endnote>
  <w:endnote w:type="continuationSeparator" w:id="0">
    <w:p w14:paraId="171A0B6A" w14:textId="77777777" w:rsidR="00683934" w:rsidRDefault="00683934" w:rsidP="006B1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A1F899" w14:textId="77777777" w:rsidR="007273F4" w:rsidRDefault="007273F4" w:rsidP="007273F4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7CAD468" w14:textId="77777777" w:rsidR="007273F4" w:rsidRDefault="007273F4" w:rsidP="00C511D3">
    <w:pPr>
      <w:pStyle w:val="Footer"/>
      <w:framePr w:wrap="none" w:vAnchor="text" w:hAnchor="margin" w:xAlign="outside" w:y="1"/>
      <w:ind w:right="360" w:firstLine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B4376EB" w14:textId="77777777" w:rsidR="007273F4" w:rsidRDefault="007273F4" w:rsidP="00C511D3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E1EAE8" w14:textId="77777777" w:rsidR="007273F4" w:rsidRDefault="007273F4" w:rsidP="00C511D3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2D9C6" w14:textId="77777777" w:rsidR="007273F4" w:rsidRDefault="007273F4" w:rsidP="007E36F0">
    <w:pPr>
      <w:ind w:left="3912"/>
    </w:pPr>
    <w:r>
      <w:rPr>
        <w:i/>
        <w:noProof/>
        <w:lang w:eastAsia="en-GB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2C2DD199" wp14:editId="74CEAC41">
              <wp:simplePos x="0" y="0"/>
              <wp:positionH relativeFrom="column">
                <wp:posOffset>2762250</wp:posOffset>
              </wp:positionH>
              <wp:positionV relativeFrom="paragraph">
                <wp:posOffset>45085</wp:posOffset>
              </wp:positionV>
              <wp:extent cx="635" cy="612000"/>
              <wp:effectExtent l="0" t="0" r="37465" b="36195"/>
              <wp:wrapNone/>
              <wp:docPr id="26" name="Rak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" cy="61200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C8A8C40" id="Rak 26" o:spid="_x0000_s1026" style="position:absolute;flip:x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7.5pt,3.55pt" to="217.55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" strokecolor="black [3213]" strokeweight="1pt">
              <v:stroke joinstyle="miter"/>
            </v:line>
          </w:pict>
        </mc:Fallback>
      </mc:AlternateContent>
    </w:r>
    <w:r>
      <w:rPr>
        <w:i/>
        <w:noProof/>
        <w:lang w:eastAsia="en-GB"/>
      </w:rPr>
      <w:drawing>
        <wp:anchor distT="0" distB="0" distL="114300" distR="114300" simplePos="0" relativeHeight="251668480" behindDoc="1" locked="0" layoutInCell="1" allowOverlap="1" wp14:anchorId="37B32A02" wp14:editId="6F5F53E2">
          <wp:simplePos x="0" y="0"/>
          <wp:positionH relativeFrom="column">
            <wp:posOffset>-3180080</wp:posOffset>
          </wp:positionH>
          <wp:positionV relativeFrom="paragraph">
            <wp:posOffset>-3946525</wp:posOffset>
          </wp:positionV>
          <wp:extent cx="5418000" cy="6372000"/>
          <wp:effectExtent l="0" t="0" r="0" b="3810"/>
          <wp:wrapNone/>
          <wp:docPr id="36" name="Bildobjekt 36" descr="MM_Pil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objekt 3" descr="MM_Pil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18000" cy="637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AF94A70" w14:textId="77777777" w:rsidR="007273F4" w:rsidRDefault="007273F4" w:rsidP="007E36F0">
    <w:pPr>
      <w:ind w:left="2608" w:firstLine="1304"/>
    </w:pPr>
  </w:p>
  <w:p w14:paraId="18A9656F" w14:textId="77777777" w:rsidR="007273F4" w:rsidRDefault="007273F4">
    <w:pPr>
      <w:pStyle w:val="Footer"/>
    </w:pPr>
  </w:p>
  <w:p w14:paraId="35A51663" w14:textId="77777777" w:rsidR="007273F4" w:rsidRDefault="007273F4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3721F80B" wp14:editId="2D358A0D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297815" cy="208280"/>
              <wp:effectExtent l="0" t="0" r="0" b="0"/>
              <wp:wrapSquare wrapText="bothSides"/>
              <wp:docPr id="18" name="Textruta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7815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30942918" w14:textId="77777777" w:rsidR="007273F4" w:rsidRPr="007C40A6" w:rsidRDefault="007273F4" w:rsidP="007273F4">
                          <w:pPr>
                            <w:pStyle w:val="Footer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21F80B" id="_x0000_t202" coordsize="21600,21600" o:spt="202" path="m,l,21600r21600,l21600,xe">
              <v:stroke joinstyle="miter"/>
              <v:path gradientshapeok="t" o:connecttype="rect"/>
            </v:shapetype>
            <v:shape id="Textruta 18" o:spid="_x0000_s1028" type="#_x0000_t202" style="position:absolute;margin-left:0;margin-top:0;width:23.45pt;height:16.4pt;z-index:2516787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" filled="f" stroked="f">
              <v:textbox style="mso-fit-shape-to-text:t">
                <w:txbxContent>
                  <w:p w14:paraId="30942918" w14:textId="77777777" w:rsidR="007273F4" w:rsidRPr="007C40A6" w:rsidRDefault="007273F4" w:rsidP="007273F4">
                    <w:pPr>
                      <w:pStyle w:val="Footer"/>
                    </w:pP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7954616" w14:textId="77777777" w:rsidR="007273F4" w:rsidRDefault="007273F4" w:rsidP="00C62B7D">
    <w:pPr>
      <w:pStyle w:val="Footer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D4DB3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(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5D4DB3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>)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50B94C" w14:textId="77777777" w:rsidR="007273F4" w:rsidRDefault="007273F4" w:rsidP="008931BA">
    <w:pPr>
      <w:pStyle w:val="Footer"/>
      <w:tabs>
        <w:tab w:val="clear" w:pos="4513"/>
        <w:tab w:val="clear" w:pos="9026"/>
        <w:tab w:val="center" w:pos="3686"/>
        <w:tab w:val="right" w:pos="7456"/>
      </w:tabs>
      <w:jc w:val="right"/>
    </w:pPr>
    <w:r>
      <w:t>Sida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3</w:t>
    </w:r>
    <w:r>
      <w:fldChar w:fldCharType="end"/>
    </w:r>
    <w:r>
      <w:t xml:space="preserve"> (</w:t>
    </w:r>
    <w:fldSimple w:instr=" NUMPAGES   \* MERGEFORMAT ">
      <w:r>
        <w:rPr>
          <w:noProof/>
        </w:rPr>
        <w:t>2</w:t>
      </w:r>
    </w:fldSimple>
    <w:r>
      <w:t>)</w:t>
    </w:r>
  </w:p>
  <w:p w14:paraId="07E181AA" w14:textId="77777777" w:rsidR="007273F4" w:rsidRDefault="007273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D869E" w14:textId="77777777" w:rsidR="00683934" w:rsidRDefault="00683934" w:rsidP="006B1171">
      <w:pPr>
        <w:spacing w:line="240" w:lineRule="auto"/>
      </w:pPr>
      <w:r>
        <w:separator/>
      </w:r>
    </w:p>
  </w:footnote>
  <w:footnote w:type="continuationSeparator" w:id="0">
    <w:p w14:paraId="488D645B" w14:textId="77777777" w:rsidR="00683934" w:rsidRDefault="00683934" w:rsidP="006B11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2F133" w14:textId="77777777" w:rsidR="007273F4" w:rsidRDefault="007273F4" w:rsidP="003F4CB5">
    <w:pPr>
      <w:pStyle w:val="Header"/>
      <w:jc w:val="right"/>
    </w:pPr>
    <w:r>
      <w:rPr>
        <w:noProof/>
        <w:lang w:eastAsia="en-GB"/>
      </w:rPr>
      <w:drawing>
        <wp:anchor distT="0" distB="0" distL="114300" distR="114300" simplePos="0" relativeHeight="251664384" behindDoc="0" locked="1" layoutInCell="1" allowOverlap="1" wp14:anchorId="754AE901" wp14:editId="55D9CB7D">
          <wp:simplePos x="0" y="0"/>
          <wp:positionH relativeFrom="page">
            <wp:posOffset>363855</wp:posOffset>
          </wp:positionH>
          <wp:positionV relativeFrom="page">
            <wp:posOffset>363855</wp:posOffset>
          </wp:positionV>
          <wp:extent cx="270000" cy="360000"/>
          <wp:effectExtent l="0" t="0" r="0" b="2540"/>
          <wp:wrapNone/>
          <wp:docPr id="24" name="Symbo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nu_wordmark_symbol_kalmar_vaxjo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63360" behindDoc="0" locked="1" layoutInCell="1" allowOverlap="1" wp14:anchorId="1F606BA1" wp14:editId="510DC492">
          <wp:simplePos x="0" y="0"/>
          <wp:positionH relativeFrom="page">
            <wp:posOffset>1746250</wp:posOffset>
          </wp:positionH>
          <wp:positionV relativeFrom="page">
            <wp:posOffset>360045</wp:posOffset>
          </wp:positionV>
          <wp:extent cx="2383200" cy="396000"/>
          <wp:effectExtent l="0" t="0" r="0" b="4445"/>
          <wp:wrapNone/>
          <wp:docPr id="27" name="Logoty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nu_wordmark_kalmar_vaxjo_cmy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32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2909E" w14:textId="77777777" w:rsidR="007273F4" w:rsidRDefault="007273F4" w:rsidP="003F4CB5">
    <w:pPr>
      <w:pStyle w:val="Header"/>
      <w:jc w:val="righ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72576" behindDoc="0" locked="1" layoutInCell="1" allowOverlap="1" wp14:anchorId="183B0103" wp14:editId="2AA2A01D">
              <wp:simplePos x="0" y="0"/>
              <wp:positionH relativeFrom="page">
                <wp:posOffset>1674495</wp:posOffset>
              </wp:positionH>
              <wp:positionV relativeFrom="page">
                <wp:posOffset>360045</wp:posOffset>
              </wp:positionV>
              <wp:extent cx="0" cy="1656000"/>
              <wp:effectExtent l="0" t="0" r="38100" b="20955"/>
              <wp:wrapNone/>
              <wp:docPr id="3" name="Rak koppling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1656000"/>
                      </a:xfrm>
                      <a:prstGeom prst="line">
                        <a:avLst/>
                      </a:prstGeom>
                      <a:ln>
                        <a:solidFill>
                          <a:srgbClr val="231F2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38449D6" id="Rak koppling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131.85pt,28.35pt" to="131.85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" strokecolor="#231f20" strokeweight=".5pt">
              <v:stroke joinstyle="miter"/>
              <w10:wrap anchorx="page" anchory="page"/>
              <w10:anchorlock/>
            </v:line>
          </w:pict>
        </mc:Fallback>
      </mc:AlternateContent>
    </w:r>
    <w:r>
      <w:rPr>
        <w:noProof/>
        <w:lang w:eastAsia="en-GB"/>
      </w:rPr>
      <w:drawing>
        <wp:anchor distT="0" distB="0" distL="114300" distR="114300" simplePos="0" relativeHeight="251671552" behindDoc="0" locked="1" layoutInCell="1" allowOverlap="1" wp14:anchorId="3BE55213" wp14:editId="678A7F10">
          <wp:simplePos x="0" y="0"/>
          <wp:positionH relativeFrom="page">
            <wp:posOffset>360045</wp:posOffset>
          </wp:positionH>
          <wp:positionV relativeFrom="page">
            <wp:posOffset>360045</wp:posOffset>
          </wp:positionV>
          <wp:extent cx="270000" cy="360000"/>
          <wp:effectExtent l="0" t="0" r="0" b="2540"/>
          <wp:wrapNone/>
          <wp:docPr id="30" name="Symbol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nu_wordmark_symbol_kalmar_vaxjo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000" cy="36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70528" behindDoc="0" locked="1" layoutInCell="1" allowOverlap="1" wp14:anchorId="473972B0" wp14:editId="01F196AB">
          <wp:simplePos x="0" y="0"/>
          <wp:positionH relativeFrom="page">
            <wp:posOffset>1746250</wp:posOffset>
          </wp:positionH>
          <wp:positionV relativeFrom="page">
            <wp:posOffset>360045</wp:posOffset>
          </wp:positionV>
          <wp:extent cx="2383200" cy="396000"/>
          <wp:effectExtent l="0" t="0" r="0" b="4445"/>
          <wp:wrapNone/>
          <wp:docPr id="32" name="Logotyp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nu_wordmark_kalmar_vaxjo_cmy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832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A53D0" w14:textId="77777777" w:rsidR="007273F4" w:rsidRDefault="007273F4" w:rsidP="0057646F">
    <w:pPr>
      <w:pStyle w:val="Header"/>
    </w:pPr>
    <w:r>
      <w:rPr>
        <w:noProof/>
        <w:lang w:eastAsia="en-GB"/>
      </w:rPr>
      <w:drawing>
        <wp:anchor distT="0" distB="0" distL="114300" distR="114300" simplePos="0" relativeHeight="251675648" behindDoc="0" locked="1" layoutInCell="1" allowOverlap="1" wp14:anchorId="79FDD635" wp14:editId="1A0FA605">
          <wp:simplePos x="0" y="0"/>
          <wp:positionH relativeFrom="page">
            <wp:posOffset>306070</wp:posOffset>
          </wp:positionH>
          <wp:positionV relativeFrom="page">
            <wp:posOffset>360045</wp:posOffset>
          </wp:positionV>
          <wp:extent cx="288000" cy="392400"/>
          <wp:effectExtent l="0" t="0" r="0" b="8255"/>
          <wp:wrapNone/>
          <wp:docPr id="5" name="Symbo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nu_wordmark_symbol_kalmar_vaxjo_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8000" cy="39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n-GB"/>
      </w:rPr>
      <w:drawing>
        <wp:anchor distT="0" distB="0" distL="114300" distR="114300" simplePos="0" relativeHeight="251674624" behindDoc="0" locked="1" layoutInCell="1" allowOverlap="1" wp14:anchorId="6560BD8B" wp14:editId="4B547262">
          <wp:simplePos x="0" y="0"/>
          <wp:positionH relativeFrom="page">
            <wp:posOffset>1743075</wp:posOffset>
          </wp:positionH>
          <wp:positionV relativeFrom="page">
            <wp:posOffset>373380</wp:posOffset>
          </wp:positionV>
          <wp:extent cx="2167200" cy="396000"/>
          <wp:effectExtent l="0" t="0" r="0" b="4445"/>
          <wp:wrapNone/>
          <wp:docPr id="6" name="Logoty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lnu_wordmark_kalmar_vaxjo_cmyk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67200" cy="39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78E2955" w14:textId="77777777" w:rsidR="007273F4" w:rsidRDefault="007273F4">
    <w:pPr>
      <w:pStyle w:val="Header"/>
    </w:pPr>
  </w:p>
  <w:p w14:paraId="63D46264" w14:textId="77777777" w:rsidR="007273F4" w:rsidRDefault="007273F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C6BA58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FD0BDE"/>
    <w:multiLevelType w:val="hybridMultilevel"/>
    <w:tmpl w:val="E7F2F2A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F60D6"/>
    <w:multiLevelType w:val="hybridMultilevel"/>
    <w:tmpl w:val="93C2DC9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E94328"/>
    <w:multiLevelType w:val="hybridMultilevel"/>
    <w:tmpl w:val="1FB246D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CC176B"/>
    <w:multiLevelType w:val="hybridMultilevel"/>
    <w:tmpl w:val="28A8409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A730908"/>
    <w:multiLevelType w:val="hybridMultilevel"/>
    <w:tmpl w:val="AFF6DD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E1850EA"/>
    <w:multiLevelType w:val="hybridMultilevel"/>
    <w:tmpl w:val="F4389C7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D65941"/>
    <w:multiLevelType w:val="multilevel"/>
    <w:tmpl w:val="A64AD3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low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C650A80"/>
    <w:multiLevelType w:val="hybridMultilevel"/>
    <w:tmpl w:val="0F6C0A2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FC34594"/>
    <w:multiLevelType w:val="hybridMultilevel"/>
    <w:tmpl w:val="796E0C02"/>
    <w:lvl w:ilvl="0" w:tplc="DD3CC6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86278"/>
    <w:multiLevelType w:val="hybridMultilevel"/>
    <w:tmpl w:val="C0A409F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3EB303A"/>
    <w:multiLevelType w:val="hybridMultilevel"/>
    <w:tmpl w:val="BB4871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4D82C4C"/>
    <w:multiLevelType w:val="hybridMultilevel"/>
    <w:tmpl w:val="1C9008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B033C6"/>
    <w:multiLevelType w:val="hybridMultilevel"/>
    <w:tmpl w:val="CE46FE8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>
      <w:start w:val="1"/>
      <w:numFmt w:val="lowerRoman"/>
      <w:lvlText w:val="%6."/>
      <w:lvlJc w:val="right"/>
      <w:pPr>
        <w:ind w:left="3960" w:hanging="180"/>
      </w:pPr>
    </w:lvl>
    <w:lvl w:ilvl="6" w:tplc="0809000F">
      <w:start w:val="1"/>
      <w:numFmt w:val="decimal"/>
      <w:lvlText w:val="%7."/>
      <w:lvlJc w:val="left"/>
      <w:pPr>
        <w:ind w:left="4680" w:hanging="360"/>
      </w:pPr>
    </w:lvl>
    <w:lvl w:ilvl="7" w:tplc="08090019">
      <w:start w:val="1"/>
      <w:numFmt w:val="lowerLetter"/>
      <w:lvlText w:val="%8."/>
      <w:lvlJc w:val="left"/>
      <w:pPr>
        <w:ind w:left="5400" w:hanging="360"/>
      </w:pPr>
    </w:lvl>
    <w:lvl w:ilvl="8" w:tplc="08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30B6C1E"/>
    <w:multiLevelType w:val="hybridMultilevel"/>
    <w:tmpl w:val="5AFAB75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321632"/>
    <w:multiLevelType w:val="hybridMultilevel"/>
    <w:tmpl w:val="C3D42626"/>
    <w:lvl w:ilvl="0" w:tplc="AFC2438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B37848"/>
    <w:multiLevelType w:val="hybridMultilevel"/>
    <w:tmpl w:val="742AD5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427C5"/>
    <w:multiLevelType w:val="hybridMultilevel"/>
    <w:tmpl w:val="C59EDE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FC7B18"/>
    <w:multiLevelType w:val="hybridMultilevel"/>
    <w:tmpl w:val="168095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46EAA"/>
    <w:multiLevelType w:val="hybridMultilevel"/>
    <w:tmpl w:val="7F1E3F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443411"/>
    <w:multiLevelType w:val="hybridMultilevel"/>
    <w:tmpl w:val="48508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23474E"/>
    <w:multiLevelType w:val="hybridMultilevel"/>
    <w:tmpl w:val="3F18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34F4169"/>
    <w:multiLevelType w:val="hybridMultilevel"/>
    <w:tmpl w:val="58287E02"/>
    <w:lvl w:ilvl="0" w:tplc="EC74A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83A998A">
      <w:numFmt w:val="bullet"/>
      <w:lvlText w:val="•"/>
      <w:lvlJc w:val="left"/>
      <w:pPr>
        <w:ind w:left="1080" w:hanging="360"/>
      </w:pPr>
      <w:rPr>
        <w:rFonts w:ascii="Times New Roman" w:eastAsiaTheme="minorHAnsi" w:hAnsi="Times New Roman" w:cs="Times New Roman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3F241C6"/>
    <w:multiLevelType w:val="hybridMultilevel"/>
    <w:tmpl w:val="FA2E61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51565A"/>
    <w:multiLevelType w:val="hybridMultilevel"/>
    <w:tmpl w:val="14EC0E38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73B36B9"/>
    <w:multiLevelType w:val="hybridMultilevel"/>
    <w:tmpl w:val="406CDC0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9CC2A85"/>
    <w:multiLevelType w:val="hybridMultilevel"/>
    <w:tmpl w:val="C4B04E06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CDB7B15"/>
    <w:multiLevelType w:val="hybridMultilevel"/>
    <w:tmpl w:val="5FF49B2A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5A52700"/>
    <w:multiLevelType w:val="hybridMultilevel"/>
    <w:tmpl w:val="25D6E8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F9041B9"/>
    <w:multiLevelType w:val="hybridMultilevel"/>
    <w:tmpl w:val="3AC4E92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1464FEF"/>
    <w:multiLevelType w:val="multilevel"/>
    <w:tmpl w:val="6F769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" w15:restartNumberingAfterBreak="0">
    <w:nsid w:val="75226404"/>
    <w:multiLevelType w:val="hybridMultilevel"/>
    <w:tmpl w:val="93B4C7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BE4738"/>
    <w:multiLevelType w:val="hybridMultilevel"/>
    <w:tmpl w:val="7F1E3F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777B47"/>
    <w:multiLevelType w:val="hybridMultilevel"/>
    <w:tmpl w:val="53764B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3D21CC"/>
    <w:multiLevelType w:val="hybridMultilevel"/>
    <w:tmpl w:val="7B5E63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3" w:tplc="FFFFFFFF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075996">
    <w:abstractNumId w:val="1"/>
  </w:num>
  <w:num w:numId="2" w16cid:durableId="623542252">
    <w:abstractNumId w:val="0"/>
  </w:num>
  <w:num w:numId="3" w16cid:durableId="1348946975">
    <w:abstractNumId w:val="31"/>
  </w:num>
  <w:num w:numId="4" w16cid:durableId="16687421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38932164">
    <w:abstractNumId w:val="17"/>
  </w:num>
  <w:num w:numId="6" w16cid:durableId="93752220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32588625">
    <w:abstractNumId w:val="17"/>
  </w:num>
  <w:num w:numId="8" w16cid:durableId="525022030">
    <w:abstractNumId w:val="2"/>
  </w:num>
  <w:num w:numId="9" w16cid:durableId="1950889214">
    <w:abstractNumId w:val="28"/>
  </w:num>
  <w:num w:numId="10" w16cid:durableId="1534613115">
    <w:abstractNumId w:val="14"/>
  </w:num>
  <w:num w:numId="11" w16cid:durableId="791362376">
    <w:abstractNumId w:val="8"/>
  </w:num>
  <w:num w:numId="12" w16cid:durableId="849375735">
    <w:abstractNumId w:val="11"/>
  </w:num>
  <w:num w:numId="13" w16cid:durableId="1269851084">
    <w:abstractNumId w:val="5"/>
  </w:num>
  <w:num w:numId="14" w16cid:durableId="1068649603">
    <w:abstractNumId w:val="29"/>
  </w:num>
  <w:num w:numId="15" w16cid:durableId="1205557401">
    <w:abstractNumId w:val="4"/>
  </w:num>
  <w:num w:numId="16" w16cid:durableId="1190610772">
    <w:abstractNumId w:val="26"/>
  </w:num>
  <w:num w:numId="17" w16cid:durableId="826745518">
    <w:abstractNumId w:val="24"/>
  </w:num>
  <w:num w:numId="18" w16cid:durableId="1934699737">
    <w:abstractNumId w:val="10"/>
  </w:num>
  <w:num w:numId="19" w16cid:durableId="535578576">
    <w:abstractNumId w:val="6"/>
  </w:num>
  <w:num w:numId="20" w16cid:durableId="688725142">
    <w:abstractNumId w:val="27"/>
  </w:num>
  <w:num w:numId="21" w16cid:durableId="467745453">
    <w:abstractNumId w:val="20"/>
  </w:num>
  <w:num w:numId="22" w16cid:durableId="451941599">
    <w:abstractNumId w:val="3"/>
  </w:num>
  <w:num w:numId="23" w16cid:durableId="1099838151">
    <w:abstractNumId w:val="19"/>
  </w:num>
  <w:num w:numId="24" w16cid:durableId="926890801">
    <w:abstractNumId w:val="32"/>
  </w:num>
  <w:num w:numId="25" w16cid:durableId="277764377">
    <w:abstractNumId w:val="9"/>
  </w:num>
  <w:num w:numId="26" w16cid:durableId="147676783">
    <w:abstractNumId w:val="15"/>
  </w:num>
  <w:num w:numId="27" w16cid:durableId="1970014319">
    <w:abstractNumId w:val="7"/>
  </w:num>
  <w:num w:numId="28" w16cid:durableId="1430735096">
    <w:abstractNumId w:val="22"/>
  </w:num>
  <w:num w:numId="29" w16cid:durableId="168955288">
    <w:abstractNumId w:val="30"/>
  </w:num>
  <w:num w:numId="30" w16cid:durableId="1987585224">
    <w:abstractNumId w:val="21"/>
  </w:num>
  <w:num w:numId="31" w16cid:durableId="4014459">
    <w:abstractNumId w:val="18"/>
  </w:num>
  <w:num w:numId="32" w16cid:durableId="262038935">
    <w:abstractNumId w:val="12"/>
  </w:num>
  <w:num w:numId="33" w16cid:durableId="949630841">
    <w:abstractNumId w:val="16"/>
  </w:num>
  <w:num w:numId="34" w16cid:durableId="105194404">
    <w:abstractNumId w:val="34"/>
  </w:num>
  <w:num w:numId="35" w16cid:durableId="1631858275">
    <w:abstractNumId w:val="25"/>
  </w:num>
  <w:num w:numId="36" w16cid:durableId="779878739">
    <w:abstractNumId w:val="33"/>
  </w:num>
  <w:num w:numId="37" w16cid:durableId="80624624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47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498"/>
    <w:rsid w:val="00003CB4"/>
    <w:rsid w:val="00022295"/>
    <w:rsid w:val="00024CB9"/>
    <w:rsid w:val="000452FD"/>
    <w:rsid w:val="00045595"/>
    <w:rsid w:val="000462DE"/>
    <w:rsid w:val="00053690"/>
    <w:rsid w:val="00061537"/>
    <w:rsid w:val="0006597E"/>
    <w:rsid w:val="0008327E"/>
    <w:rsid w:val="000A3C27"/>
    <w:rsid w:val="000B2167"/>
    <w:rsid w:val="000B4C66"/>
    <w:rsid w:val="000C1139"/>
    <w:rsid w:val="000C1910"/>
    <w:rsid w:val="000C68D3"/>
    <w:rsid w:val="000C7A07"/>
    <w:rsid w:val="000D3DBB"/>
    <w:rsid w:val="000E02CC"/>
    <w:rsid w:val="000E5369"/>
    <w:rsid w:val="000F71D5"/>
    <w:rsid w:val="001040A7"/>
    <w:rsid w:val="00110B6C"/>
    <w:rsid w:val="00131EA6"/>
    <w:rsid w:val="001330B1"/>
    <w:rsid w:val="0014027A"/>
    <w:rsid w:val="00144FBF"/>
    <w:rsid w:val="00170450"/>
    <w:rsid w:val="00181BBB"/>
    <w:rsid w:val="00183F4C"/>
    <w:rsid w:val="00185251"/>
    <w:rsid w:val="001B15B4"/>
    <w:rsid w:val="001B50AE"/>
    <w:rsid w:val="001B7F55"/>
    <w:rsid w:val="001C64D6"/>
    <w:rsid w:val="001C6D2D"/>
    <w:rsid w:val="001E70F8"/>
    <w:rsid w:val="001F34CC"/>
    <w:rsid w:val="001F6AC1"/>
    <w:rsid w:val="00215B65"/>
    <w:rsid w:val="002433EF"/>
    <w:rsid w:val="00246A95"/>
    <w:rsid w:val="00246D49"/>
    <w:rsid w:val="00254791"/>
    <w:rsid w:val="00255E2B"/>
    <w:rsid w:val="0028085F"/>
    <w:rsid w:val="002A30FE"/>
    <w:rsid w:val="002A67EE"/>
    <w:rsid w:val="002B21FB"/>
    <w:rsid w:val="002C2644"/>
    <w:rsid w:val="002C2AAD"/>
    <w:rsid w:val="002C471F"/>
    <w:rsid w:val="002C4ADF"/>
    <w:rsid w:val="002C5401"/>
    <w:rsid w:val="002D7F61"/>
    <w:rsid w:val="00301350"/>
    <w:rsid w:val="00304005"/>
    <w:rsid w:val="0030518C"/>
    <w:rsid w:val="003215A2"/>
    <w:rsid w:val="00350F0A"/>
    <w:rsid w:val="00390CBC"/>
    <w:rsid w:val="003929A4"/>
    <w:rsid w:val="003B0DC9"/>
    <w:rsid w:val="003D62FD"/>
    <w:rsid w:val="003E160A"/>
    <w:rsid w:val="003F3153"/>
    <w:rsid w:val="003F4CB5"/>
    <w:rsid w:val="003F52CC"/>
    <w:rsid w:val="00425299"/>
    <w:rsid w:val="00442B73"/>
    <w:rsid w:val="00454DC7"/>
    <w:rsid w:val="004610B7"/>
    <w:rsid w:val="004614D1"/>
    <w:rsid w:val="00466EF9"/>
    <w:rsid w:val="004A0C3A"/>
    <w:rsid w:val="004A0E1F"/>
    <w:rsid w:val="004D0BD2"/>
    <w:rsid w:val="004D133A"/>
    <w:rsid w:val="004D2EF4"/>
    <w:rsid w:val="004D5920"/>
    <w:rsid w:val="004E2495"/>
    <w:rsid w:val="00510BEA"/>
    <w:rsid w:val="00527F24"/>
    <w:rsid w:val="00540B4C"/>
    <w:rsid w:val="00540FB9"/>
    <w:rsid w:val="00556980"/>
    <w:rsid w:val="00572B78"/>
    <w:rsid w:val="0057646F"/>
    <w:rsid w:val="00583C4C"/>
    <w:rsid w:val="00595794"/>
    <w:rsid w:val="00595C48"/>
    <w:rsid w:val="00597261"/>
    <w:rsid w:val="005A1981"/>
    <w:rsid w:val="005A4295"/>
    <w:rsid w:val="005B0F94"/>
    <w:rsid w:val="005B324A"/>
    <w:rsid w:val="005B4663"/>
    <w:rsid w:val="005B49D4"/>
    <w:rsid w:val="005C5EDF"/>
    <w:rsid w:val="005C7B33"/>
    <w:rsid w:val="005D4DB3"/>
    <w:rsid w:val="005D79DD"/>
    <w:rsid w:val="005E5927"/>
    <w:rsid w:val="005E740F"/>
    <w:rsid w:val="005F6B48"/>
    <w:rsid w:val="0060242D"/>
    <w:rsid w:val="0061640B"/>
    <w:rsid w:val="00621EBA"/>
    <w:rsid w:val="006227AB"/>
    <w:rsid w:val="00623471"/>
    <w:rsid w:val="006234D3"/>
    <w:rsid w:val="006409B1"/>
    <w:rsid w:val="00641B68"/>
    <w:rsid w:val="0064769B"/>
    <w:rsid w:val="00654CF9"/>
    <w:rsid w:val="00665E97"/>
    <w:rsid w:val="00671BA3"/>
    <w:rsid w:val="00683934"/>
    <w:rsid w:val="00683EFB"/>
    <w:rsid w:val="00692039"/>
    <w:rsid w:val="006A0177"/>
    <w:rsid w:val="006A1D13"/>
    <w:rsid w:val="006A669F"/>
    <w:rsid w:val="006B0F26"/>
    <w:rsid w:val="006B1171"/>
    <w:rsid w:val="006C0335"/>
    <w:rsid w:val="006F76DF"/>
    <w:rsid w:val="00702D77"/>
    <w:rsid w:val="007273F4"/>
    <w:rsid w:val="00737CD7"/>
    <w:rsid w:val="00776712"/>
    <w:rsid w:val="0077690C"/>
    <w:rsid w:val="00781311"/>
    <w:rsid w:val="0078347B"/>
    <w:rsid w:val="007A1FBF"/>
    <w:rsid w:val="007D7822"/>
    <w:rsid w:val="007E36F0"/>
    <w:rsid w:val="007F4291"/>
    <w:rsid w:val="007F4F4A"/>
    <w:rsid w:val="007F5517"/>
    <w:rsid w:val="008111BD"/>
    <w:rsid w:val="008142E4"/>
    <w:rsid w:val="008220F7"/>
    <w:rsid w:val="008257E2"/>
    <w:rsid w:val="008353CE"/>
    <w:rsid w:val="00837AB5"/>
    <w:rsid w:val="00841984"/>
    <w:rsid w:val="00845237"/>
    <w:rsid w:val="00845BA3"/>
    <w:rsid w:val="008507B7"/>
    <w:rsid w:val="0085450B"/>
    <w:rsid w:val="00860659"/>
    <w:rsid w:val="00863EB0"/>
    <w:rsid w:val="00866C6D"/>
    <w:rsid w:val="0087504E"/>
    <w:rsid w:val="0089174A"/>
    <w:rsid w:val="00891A64"/>
    <w:rsid w:val="008931BA"/>
    <w:rsid w:val="0089612F"/>
    <w:rsid w:val="008C341E"/>
    <w:rsid w:val="008C792E"/>
    <w:rsid w:val="008C7EF9"/>
    <w:rsid w:val="008E2A17"/>
    <w:rsid w:val="008E59AD"/>
    <w:rsid w:val="008F0521"/>
    <w:rsid w:val="008F7706"/>
    <w:rsid w:val="00902E01"/>
    <w:rsid w:val="00902EF0"/>
    <w:rsid w:val="00907E0E"/>
    <w:rsid w:val="00922BC3"/>
    <w:rsid w:val="00935586"/>
    <w:rsid w:val="00942E57"/>
    <w:rsid w:val="009734E4"/>
    <w:rsid w:val="00984942"/>
    <w:rsid w:val="0098678C"/>
    <w:rsid w:val="009918C0"/>
    <w:rsid w:val="00997AFA"/>
    <w:rsid w:val="009A060F"/>
    <w:rsid w:val="009A443B"/>
    <w:rsid w:val="009A6E85"/>
    <w:rsid w:val="009D1D58"/>
    <w:rsid w:val="009D334B"/>
    <w:rsid w:val="009E31C3"/>
    <w:rsid w:val="009E4A2D"/>
    <w:rsid w:val="009F1E8B"/>
    <w:rsid w:val="00A00D12"/>
    <w:rsid w:val="00A059B3"/>
    <w:rsid w:val="00A16659"/>
    <w:rsid w:val="00A221BB"/>
    <w:rsid w:val="00A22699"/>
    <w:rsid w:val="00A30139"/>
    <w:rsid w:val="00A33B4B"/>
    <w:rsid w:val="00A36CCC"/>
    <w:rsid w:val="00A37B2E"/>
    <w:rsid w:val="00A400FE"/>
    <w:rsid w:val="00A41468"/>
    <w:rsid w:val="00A41694"/>
    <w:rsid w:val="00A50CF7"/>
    <w:rsid w:val="00A52332"/>
    <w:rsid w:val="00A60AEA"/>
    <w:rsid w:val="00A631F6"/>
    <w:rsid w:val="00A73D18"/>
    <w:rsid w:val="00A862E3"/>
    <w:rsid w:val="00AA2512"/>
    <w:rsid w:val="00AC01B5"/>
    <w:rsid w:val="00AC456C"/>
    <w:rsid w:val="00AD1C4C"/>
    <w:rsid w:val="00AF5E54"/>
    <w:rsid w:val="00AF6474"/>
    <w:rsid w:val="00B0239C"/>
    <w:rsid w:val="00B047D5"/>
    <w:rsid w:val="00B37B08"/>
    <w:rsid w:val="00B40A37"/>
    <w:rsid w:val="00B50F81"/>
    <w:rsid w:val="00B53934"/>
    <w:rsid w:val="00B628FC"/>
    <w:rsid w:val="00B7335C"/>
    <w:rsid w:val="00B744EB"/>
    <w:rsid w:val="00B7596A"/>
    <w:rsid w:val="00B809FA"/>
    <w:rsid w:val="00B86818"/>
    <w:rsid w:val="00BA55C4"/>
    <w:rsid w:val="00BA769E"/>
    <w:rsid w:val="00BB5BEB"/>
    <w:rsid w:val="00BC6607"/>
    <w:rsid w:val="00BD6DD1"/>
    <w:rsid w:val="00BD7BF8"/>
    <w:rsid w:val="00BF09FD"/>
    <w:rsid w:val="00C0564B"/>
    <w:rsid w:val="00C23CC9"/>
    <w:rsid w:val="00C26902"/>
    <w:rsid w:val="00C31554"/>
    <w:rsid w:val="00C511D3"/>
    <w:rsid w:val="00C524B9"/>
    <w:rsid w:val="00C57EE4"/>
    <w:rsid w:val="00C6069D"/>
    <w:rsid w:val="00C62B7D"/>
    <w:rsid w:val="00C67A15"/>
    <w:rsid w:val="00C731E3"/>
    <w:rsid w:val="00C81A8F"/>
    <w:rsid w:val="00C942D8"/>
    <w:rsid w:val="00CA6A49"/>
    <w:rsid w:val="00CA716B"/>
    <w:rsid w:val="00CC43F6"/>
    <w:rsid w:val="00CF1A3A"/>
    <w:rsid w:val="00CF35A6"/>
    <w:rsid w:val="00CF5A77"/>
    <w:rsid w:val="00D046E3"/>
    <w:rsid w:val="00D07D16"/>
    <w:rsid w:val="00D24665"/>
    <w:rsid w:val="00D51369"/>
    <w:rsid w:val="00D57E89"/>
    <w:rsid w:val="00D65498"/>
    <w:rsid w:val="00D7406C"/>
    <w:rsid w:val="00D918A7"/>
    <w:rsid w:val="00D95E24"/>
    <w:rsid w:val="00DA23CB"/>
    <w:rsid w:val="00DD3CF1"/>
    <w:rsid w:val="00DD4DBC"/>
    <w:rsid w:val="00DD699C"/>
    <w:rsid w:val="00DE54D2"/>
    <w:rsid w:val="00DE5D21"/>
    <w:rsid w:val="00DF07AA"/>
    <w:rsid w:val="00DF208F"/>
    <w:rsid w:val="00E13469"/>
    <w:rsid w:val="00E22A6B"/>
    <w:rsid w:val="00E22CF6"/>
    <w:rsid w:val="00E26422"/>
    <w:rsid w:val="00E50E0B"/>
    <w:rsid w:val="00E531FB"/>
    <w:rsid w:val="00E5541C"/>
    <w:rsid w:val="00E66275"/>
    <w:rsid w:val="00E80EDD"/>
    <w:rsid w:val="00E82A83"/>
    <w:rsid w:val="00E9773F"/>
    <w:rsid w:val="00EB0E0F"/>
    <w:rsid w:val="00EB123F"/>
    <w:rsid w:val="00EB2300"/>
    <w:rsid w:val="00EB23CD"/>
    <w:rsid w:val="00EC09DC"/>
    <w:rsid w:val="00EC40CE"/>
    <w:rsid w:val="00EC5358"/>
    <w:rsid w:val="00ED3346"/>
    <w:rsid w:val="00EE7B17"/>
    <w:rsid w:val="00EF448E"/>
    <w:rsid w:val="00F054A7"/>
    <w:rsid w:val="00F103A7"/>
    <w:rsid w:val="00F202E6"/>
    <w:rsid w:val="00F30BF9"/>
    <w:rsid w:val="00F31635"/>
    <w:rsid w:val="00F36393"/>
    <w:rsid w:val="00F3787C"/>
    <w:rsid w:val="00F41F73"/>
    <w:rsid w:val="00F45EFE"/>
    <w:rsid w:val="00F47C48"/>
    <w:rsid w:val="00F82AE7"/>
    <w:rsid w:val="00F87F1B"/>
    <w:rsid w:val="00F90373"/>
    <w:rsid w:val="00FA2055"/>
    <w:rsid w:val="00FB10BE"/>
    <w:rsid w:val="00FB1AAF"/>
    <w:rsid w:val="00FD3CAE"/>
    <w:rsid w:val="00FE4237"/>
    <w:rsid w:val="00FF0133"/>
    <w:rsid w:val="00FF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92F9201"/>
  <w15:chartTrackingRefBased/>
  <w15:docId w15:val="{6A1CEB73-C555-4CDE-8C13-9CF3B6E1D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6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644"/>
    <w:rPr>
      <w:rFonts w:cstheme="minorHAnsi"/>
      <w:color w:val="00000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332"/>
    <w:pPr>
      <w:keepNext/>
      <w:keepLines/>
      <w:spacing w:before="480" w:after="120"/>
      <w:outlineLvl w:val="0"/>
    </w:pPr>
    <w:rPr>
      <w:rFonts w:asciiTheme="majorHAnsi" w:eastAsiaTheme="majorEastAsia" w:hAnsiTheme="majorHAnsi" w:cstheme="majorHAnsi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A30139"/>
    <w:pPr>
      <w:keepNext/>
      <w:keepLines/>
      <w:spacing w:before="240" w:after="0"/>
      <w:outlineLvl w:val="1"/>
    </w:pPr>
    <w:rPr>
      <w:rFonts w:asciiTheme="majorHAnsi" w:eastAsiaTheme="majorEastAsia" w:hAnsiTheme="majorHAnsi" w:cstheme="majorHAnsi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A30139"/>
    <w:pPr>
      <w:keepNext/>
      <w:keepLines/>
      <w:spacing w:before="240" w:after="0"/>
      <w:outlineLvl w:val="2"/>
    </w:pPr>
    <w:rPr>
      <w:rFonts w:asciiTheme="majorHAnsi" w:eastAsiaTheme="majorEastAsia" w:hAnsiTheme="majorHAnsi" w:cstheme="majorHAnsi"/>
      <w:b/>
    </w:rPr>
  </w:style>
  <w:style w:type="paragraph" w:styleId="Heading4">
    <w:name w:val="heading 4"/>
    <w:basedOn w:val="Normal"/>
    <w:next w:val="Normal"/>
    <w:link w:val="Heading4Char"/>
    <w:uiPriority w:val="9"/>
    <w:qFormat/>
    <w:rsid w:val="00A30139"/>
    <w:pPr>
      <w:keepNext/>
      <w:keepLines/>
      <w:spacing w:before="240" w:after="0"/>
      <w:outlineLvl w:val="3"/>
    </w:pPr>
    <w:rPr>
      <w:rFonts w:asciiTheme="majorHAnsi" w:eastAsiaTheme="majorEastAsia" w:hAnsiTheme="majorHAnsi" w:cstheme="majorHAns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117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1171"/>
    <w:pPr>
      <w:keepNext/>
      <w:keepLines/>
      <w:spacing w:before="4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117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117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117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23CB"/>
    <w:pPr>
      <w:tabs>
        <w:tab w:val="left" w:pos="6804"/>
      </w:tabs>
      <w:spacing w:after="0" w:line="240" w:lineRule="auto"/>
      <w:ind w:right="-1332"/>
    </w:pPr>
  </w:style>
  <w:style w:type="character" w:customStyle="1" w:styleId="HeaderChar">
    <w:name w:val="Header Char"/>
    <w:basedOn w:val="DefaultParagraphFont"/>
    <w:link w:val="Header"/>
    <w:uiPriority w:val="99"/>
    <w:rsid w:val="00DA23CB"/>
    <w:rPr>
      <w:rFonts w:cstheme="minorHAnsi"/>
      <w:color w:val="000000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A23CB"/>
    <w:pPr>
      <w:tabs>
        <w:tab w:val="center" w:pos="4513"/>
        <w:tab w:val="right" w:pos="9026"/>
      </w:tabs>
      <w:spacing w:after="0" w:line="18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DA23CB"/>
    <w:rPr>
      <w:rFonts w:cstheme="minorHAnsi"/>
      <w:color w:val="000000"/>
      <w:sz w:val="16"/>
      <w:lang w:val="en-GB"/>
    </w:rPr>
  </w:style>
  <w:style w:type="table" w:styleId="TableGrid">
    <w:name w:val="Table Grid"/>
    <w:basedOn w:val="TableNormal"/>
    <w:uiPriority w:val="39"/>
    <w:rsid w:val="006B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52332"/>
    <w:rPr>
      <w:rFonts w:asciiTheme="majorHAnsi" w:eastAsiaTheme="majorEastAsia" w:hAnsiTheme="majorHAnsi" w:cstheme="majorHAnsi"/>
      <w:color w:val="000000"/>
      <w:sz w:val="34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30139"/>
    <w:rPr>
      <w:rFonts w:asciiTheme="majorHAnsi" w:eastAsiaTheme="majorEastAsia" w:hAnsiTheme="majorHAnsi" w:cstheme="majorHAnsi"/>
      <w:color w:val="000000"/>
      <w:sz w:val="26"/>
      <w:szCs w:val="28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30139"/>
    <w:rPr>
      <w:rFonts w:asciiTheme="majorHAnsi" w:eastAsiaTheme="majorEastAsia" w:hAnsiTheme="majorHAnsi" w:cstheme="majorHAnsi"/>
      <w:b/>
      <w:color w:val="000000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A30139"/>
    <w:rPr>
      <w:rFonts w:asciiTheme="majorHAnsi" w:eastAsiaTheme="majorEastAsia" w:hAnsiTheme="majorHAnsi" w:cstheme="majorHAnsi"/>
      <w:i/>
      <w:iCs/>
      <w:color w:val="000000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117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1171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1171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1171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1171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B1171"/>
    <w:pPr>
      <w:spacing w:after="200" w:line="240" w:lineRule="auto"/>
    </w:pPr>
    <w:rPr>
      <w:i/>
      <w:iCs/>
      <w:color w:val="747474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B1171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93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6B1171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5393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6B1171"/>
    <w:rPr>
      <w:b/>
      <w:bCs/>
      <w:color w:val="auto"/>
    </w:rPr>
  </w:style>
  <w:style w:type="character" w:styleId="Emphasis">
    <w:name w:val="Emphasis"/>
    <w:basedOn w:val="DefaultParagraphFont"/>
    <w:uiPriority w:val="20"/>
    <w:semiHidden/>
    <w:qFormat/>
    <w:rsid w:val="006B1171"/>
    <w:rPr>
      <w:i/>
      <w:iCs/>
      <w:color w:val="auto"/>
    </w:rPr>
  </w:style>
  <w:style w:type="paragraph" w:styleId="NoSpacing">
    <w:name w:val="No Spacing"/>
    <w:uiPriority w:val="1"/>
    <w:rsid w:val="006B11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semiHidden/>
    <w:qFormat/>
    <w:rsid w:val="006B1171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B5393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6B1171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B5393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semiHidden/>
    <w:qFormat/>
    <w:rsid w:val="006B117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6B1171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semiHidden/>
    <w:qFormat/>
    <w:rsid w:val="006B117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semiHidden/>
    <w:qFormat/>
    <w:rsid w:val="006B1171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6B1171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rsid w:val="006B117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117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17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A1FBF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24665"/>
    <w:rPr>
      <w:color w:val="808080"/>
    </w:rPr>
  </w:style>
  <w:style w:type="paragraph" w:styleId="ListParagraph">
    <w:name w:val="List Paragraph"/>
    <w:basedOn w:val="Normal"/>
    <w:uiPriority w:val="34"/>
    <w:qFormat/>
    <w:rsid w:val="00F87F1B"/>
    <w:pPr>
      <w:ind w:left="720"/>
      <w:contextualSpacing/>
    </w:pPr>
  </w:style>
  <w:style w:type="paragraph" w:styleId="NormalWeb">
    <w:name w:val="Normal (Web)"/>
    <w:basedOn w:val="Normal"/>
    <w:uiPriority w:val="99"/>
    <w:semiHidden/>
    <w:rsid w:val="00F87F1B"/>
  </w:style>
  <w:style w:type="paragraph" w:customStyle="1" w:styleId="Dokumenttyp">
    <w:name w:val="Dokumenttyp"/>
    <w:basedOn w:val="Normal"/>
    <w:rsid w:val="00BF09FD"/>
    <w:pPr>
      <w:spacing w:after="100"/>
    </w:pPr>
    <w:rPr>
      <w:sz w:val="44"/>
    </w:rPr>
  </w:style>
  <w:style w:type="paragraph" w:customStyle="1" w:styleId="Titel">
    <w:name w:val="Titel"/>
    <w:basedOn w:val="Dokumenttyp"/>
    <w:qFormat/>
    <w:rsid w:val="00BF09FD"/>
    <w:pPr>
      <w:spacing w:before="1440" w:after="0"/>
    </w:pPr>
    <w:rPr>
      <w:sz w:val="60"/>
      <w:szCs w:val="60"/>
    </w:rPr>
  </w:style>
  <w:style w:type="paragraph" w:customStyle="1" w:styleId="Frfattarruta">
    <w:name w:val="Författarruta"/>
    <w:basedOn w:val="Normal"/>
    <w:rsid w:val="00BF09FD"/>
    <w:pPr>
      <w:spacing w:after="0"/>
    </w:pPr>
    <w:rPr>
      <w:i/>
    </w:rPr>
  </w:style>
  <w:style w:type="paragraph" w:styleId="TOC1">
    <w:name w:val="toc 1"/>
    <w:basedOn w:val="Normal"/>
    <w:next w:val="Normal"/>
    <w:autoRedefine/>
    <w:uiPriority w:val="39"/>
    <w:unhideWhenUsed/>
    <w:rsid w:val="00BF09FD"/>
    <w:pPr>
      <w:spacing w:before="120" w:after="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BF09FD"/>
    <w:pPr>
      <w:spacing w:after="0"/>
      <w:ind w:left="221"/>
    </w:pPr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BF09FD"/>
    <w:pPr>
      <w:spacing w:after="0"/>
      <w:ind w:left="442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53690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53690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53690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53690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53690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53690"/>
    <w:pPr>
      <w:ind w:left="1760"/>
    </w:pPr>
    <w:rPr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C511D3"/>
  </w:style>
  <w:style w:type="table" w:styleId="GridTable6ColourfulAccent5">
    <w:name w:val="Grid Table 6 Colorful Accent 5"/>
    <w:basedOn w:val="TableNormal"/>
    <w:uiPriority w:val="51"/>
    <w:rsid w:val="00CF1A3A"/>
    <w:pPr>
      <w:spacing w:after="0" w:line="240" w:lineRule="auto"/>
    </w:pPr>
    <w:rPr>
      <w:rFonts w:eastAsia="Times New Roman"/>
      <w:color w:val="6E685F" w:themeColor="accent5" w:themeShade="BF"/>
      <w:lang w:val="it-IT"/>
    </w:rPr>
    <w:tblPr>
      <w:tblStyleRowBandSize w:val="1"/>
      <w:tblStyleColBandSize w:val="1"/>
      <w:tblInd w:w="0" w:type="nil"/>
      <w:tblBorders>
        <w:top w:val="single" w:sz="4" w:space="0" w:color="BDB9B3" w:themeColor="accent5" w:themeTint="99"/>
        <w:left w:val="single" w:sz="4" w:space="0" w:color="BDB9B3" w:themeColor="accent5" w:themeTint="99"/>
        <w:bottom w:val="single" w:sz="4" w:space="0" w:color="BDB9B3" w:themeColor="accent5" w:themeTint="99"/>
        <w:right w:val="single" w:sz="4" w:space="0" w:color="BDB9B3" w:themeColor="accent5" w:themeTint="99"/>
        <w:insideH w:val="single" w:sz="4" w:space="0" w:color="BDB9B3" w:themeColor="accent5" w:themeTint="99"/>
        <w:insideV w:val="single" w:sz="4" w:space="0" w:color="BDB9B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BDB9B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DB9B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E7E5" w:themeFill="accent5" w:themeFillTint="33"/>
      </w:tcPr>
    </w:tblStylePr>
    <w:tblStylePr w:type="band1Horz">
      <w:tblPr/>
      <w:tcPr>
        <w:shd w:val="clear" w:color="auto" w:fill="E9E7E5" w:themeFill="accent5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3D62F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5A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39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75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3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16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0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3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1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"/><Relationship Id="rId1" Type="http://schemas.openxmlformats.org/officeDocument/2006/relationships/image" Target="media/image1.tif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tif"/><Relationship Id="rId1" Type="http://schemas.openxmlformats.org/officeDocument/2006/relationships/image" Target="media/image1.tif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orenzo\Box\Curses\1DT302_EmbeddedSystems\homowork\general-document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359A1B0681D47DDA11D223D8F43D4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72D22-0322-4ED3-ACD1-1BA9A9C98E70}"/>
      </w:docPartPr>
      <w:docPartBody>
        <w:p w:rsidR="00217B06" w:rsidRDefault="007B5946">
          <w:pPr>
            <w:pStyle w:val="B359A1B0681D47DDA11D223D8F43D4EC"/>
          </w:pPr>
          <w:r w:rsidRPr="00A60AEA">
            <w:rPr>
              <w:rStyle w:val="PlaceholderText"/>
              <w:lang w:val="en-US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946"/>
    <w:rsid w:val="00030E5A"/>
    <w:rsid w:val="00041020"/>
    <w:rsid w:val="00115F69"/>
    <w:rsid w:val="001B0F43"/>
    <w:rsid w:val="001D3A6C"/>
    <w:rsid w:val="001F34CC"/>
    <w:rsid w:val="001F3F66"/>
    <w:rsid w:val="00217B06"/>
    <w:rsid w:val="00280B61"/>
    <w:rsid w:val="00314D53"/>
    <w:rsid w:val="00354881"/>
    <w:rsid w:val="00374B41"/>
    <w:rsid w:val="00433869"/>
    <w:rsid w:val="005D0F64"/>
    <w:rsid w:val="00755318"/>
    <w:rsid w:val="00792B34"/>
    <w:rsid w:val="007B5946"/>
    <w:rsid w:val="007F3F39"/>
    <w:rsid w:val="00834E5C"/>
    <w:rsid w:val="00885DF2"/>
    <w:rsid w:val="008F32C0"/>
    <w:rsid w:val="00A862E3"/>
    <w:rsid w:val="00B31071"/>
    <w:rsid w:val="00D567DD"/>
    <w:rsid w:val="00D619F6"/>
    <w:rsid w:val="00E17A18"/>
    <w:rsid w:val="00E82DFE"/>
    <w:rsid w:val="00EF763A"/>
    <w:rsid w:val="00F062E3"/>
    <w:rsid w:val="00F81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54881"/>
    <w:rPr>
      <w:color w:val="808080"/>
    </w:rPr>
  </w:style>
  <w:style w:type="paragraph" w:customStyle="1" w:styleId="B359A1B0681D47DDA11D223D8F43D4EC">
    <w:name w:val="B359A1B0681D47DDA11D223D8F43D4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Småland">
      <a:dk1>
        <a:sysClr val="windowText" lastClr="000000"/>
      </a:dk1>
      <a:lt1>
        <a:sysClr val="window" lastClr="FFFFFF"/>
      </a:lt1>
      <a:dk2>
        <a:srgbClr val="747474"/>
      </a:dk2>
      <a:lt2>
        <a:srgbClr val="FFFFFF"/>
      </a:lt2>
      <a:accent1>
        <a:srgbClr val="FFE000"/>
      </a:accent1>
      <a:accent2>
        <a:srgbClr val="B71234"/>
      </a:accent2>
      <a:accent3>
        <a:srgbClr val="557630"/>
      </a:accent3>
      <a:accent4>
        <a:srgbClr val="006983"/>
      </a:accent4>
      <a:accent5>
        <a:srgbClr val="928B81"/>
      </a:accent5>
      <a:accent6>
        <a:srgbClr val="C55E9B"/>
      </a:accent6>
      <a:hlink>
        <a:srgbClr val="0000FF"/>
      </a:hlink>
      <a:folHlink>
        <a:srgbClr val="800080"/>
      </a:folHlink>
    </a:clrScheme>
    <a:fontScheme name="Linnéuniversitete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C86F471-063F-CB49-BDB3-5CB08168C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C:\Users\Lorenzo\Box\Curses\1DT302_EmbeddedSystems\homowork\general-document-template.dotx</Template>
  <TotalTime>205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>Parallel Processing on Raspberry Pi Pico</vt:lpstr>
      <vt:lpstr/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Real-time Hardware Project</dc:title>
  <dc:subject/>
  <dc:creator>your surname, your name</dc:creator>
  <cp:keywords/>
  <dc:description/>
  <cp:lastModifiedBy>Mehdi Saman Azari</cp:lastModifiedBy>
  <cp:revision>32</cp:revision>
  <cp:lastPrinted>2017-04-13T08:40:00Z</cp:lastPrinted>
  <dcterms:created xsi:type="dcterms:W3CDTF">2020-05-22T13:43:00Z</dcterms:created>
  <dcterms:modified xsi:type="dcterms:W3CDTF">2024-09-26T13:11:00Z</dcterms:modified>
  <cp:version>3</cp:version>
</cp:coreProperties>
</file>